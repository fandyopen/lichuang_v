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7B" w:rsidRPr="00DB21C1" w:rsidRDefault="0016217B" w:rsidP="0016217B">
      <w:pPr>
        <w:tabs>
          <w:tab w:val="left" w:pos="4350"/>
        </w:tabs>
        <w:ind w:leftChars="-60" w:left="-126"/>
        <w:jc w:val="center"/>
        <w:rPr>
          <w:rFonts w:eastAsia="楷体"/>
          <w:spacing w:val="-3"/>
          <w:sz w:val="30"/>
          <w:szCs w:val="30"/>
          <w:lang w:val="en-GB"/>
        </w:rPr>
      </w:pPr>
      <w:r w:rsidRPr="00DB21C1">
        <w:rPr>
          <w:rFonts w:eastAsia="楷体"/>
          <w:spacing w:val="-3"/>
          <w:sz w:val="30"/>
          <w:szCs w:val="30"/>
          <w:lang w:val="en-GB"/>
        </w:rPr>
        <w:t>Quotation</w:t>
      </w:r>
      <w:r w:rsidRPr="00DB21C1">
        <w:rPr>
          <w:rFonts w:eastAsia="楷体" w:hint="eastAsia"/>
          <w:spacing w:val="-3"/>
          <w:sz w:val="30"/>
          <w:szCs w:val="30"/>
          <w:lang w:val="en-GB"/>
        </w:rPr>
        <w:t xml:space="preserve"> (</w:t>
      </w:r>
      <w:r w:rsidRPr="00DB21C1">
        <w:rPr>
          <w:rFonts w:eastAsia="楷体" w:hint="eastAsia"/>
          <w:spacing w:val="-3"/>
          <w:sz w:val="30"/>
          <w:szCs w:val="30"/>
          <w:lang w:val="en-GB"/>
        </w:rPr>
        <w:t>报</w:t>
      </w:r>
      <w:r w:rsidRPr="00DB21C1">
        <w:rPr>
          <w:rFonts w:eastAsia="楷体" w:hint="eastAsia"/>
          <w:spacing w:val="-3"/>
          <w:sz w:val="30"/>
          <w:szCs w:val="30"/>
          <w:lang w:val="en-GB"/>
        </w:rPr>
        <w:t xml:space="preserve"> </w:t>
      </w:r>
      <w:r w:rsidRPr="00DB21C1">
        <w:rPr>
          <w:rFonts w:eastAsia="楷体" w:hint="eastAsia"/>
          <w:spacing w:val="-3"/>
          <w:sz w:val="30"/>
          <w:szCs w:val="30"/>
          <w:lang w:val="en-GB"/>
        </w:rPr>
        <w:t>价</w:t>
      </w:r>
      <w:r w:rsidRPr="00DB21C1">
        <w:rPr>
          <w:rFonts w:eastAsia="楷体" w:hint="eastAsia"/>
          <w:spacing w:val="-3"/>
          <w:sz w:val="30"/>
          <w:szCs w:val="30"/>
          <w:lang w:val="en-GB"/>
        </w:rPr>
        <w:t xml:space="preserve"> </w:t>
      </w:r>
      <w:r w:rsidRPr="00DB21C1">
        <w:rPr>
          <w:rFonts w:eastAsia="楷体" w:hint="eastAsia"/>
          <w:spacing w:val="-3"/>
          <w:sz w:val="30"/>
          <w:szCs w:val="30"/>
          <w:lang w:val="en-GB"/>
        </w:rPr>
        <w:t>单</w:t>
      </w:r>
      <w:r w:rsidRPr="00DB21C1">
        <w:rPr>
          <w:rFonts w:eastAsia="楷体" w:hint="eastAsia"/>
          <w:spacing w:val="-3"/>
          <w:sz w:val="30"/>
          <w:szCs w:val="30"/>
          <w:lang w:val="en-GB"/>
        </w:rPr>
        <w:t>)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0"/>
        <w:gridCol w:w="4545"/>
        <w:gridCol w:w="238"/>
        <w:gridCol w:w="1162"/>
        <w:gridCol w:w="3114"/>
      </w:tblGrid>
      <w:tr w:rsidR="0016217B" w:rsidRPr="00DB21C1" w:rsidTr="009F7644">
        <w:trPr>
          <w:trHeight w:val="48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  <w:r w:rsidRPr="00DB21C1">
              <w:rPr>
                <w:rFonts w:ascii="宋体" w:hAnsi="宋体" w:cs="Arial Unicode MS" w:hint="eastAsia"/>
                <w:szCs w:val="21"/>
              </w:rPr>
              <w:t>联 系 人:</w:t>
            </w:r>
          </w:p>
        </w:tc>
        <w:tc>
          <w:tcPr>
            <w:tcW w:w="4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6217B" w:rsidRPr="00DB21C1" w:rsidRDefault="00DB21C1" w:rsidP="0016217B">
            <w:pPr>
              <w:rPr>
                <w:rFonts w:ascii="宋体" w:hAnsi="宋体" w:cs="Arial Unicode MS"/>
                <w:szCs w:val="21"/>
              </w:rPr>
            </w:pPr>
            <w:r w:rsidRPr="00DB21C1">
              <w:rPr>
                <w:rFonts w:ascii="宋体" w:hAnsi="宋体" w:cs="宋体" w:hint="eastAsia"/>
              </w:rPr>
              <w:t>${</w:t>
            </w:r>
            <w:r w:rsidRPr="00DB21C1">
              <w:rPr>
                <w:rFonts w:ascii="宋体" w:hAnsi="宋体" w:cs="宋体"/>
              </w:rPr>
              <w:t>contacts</w:t>
            </w:r>
            <w:r w:rsidRPr="00DB21C1">
              <w:rPr>
                <w:rFonts w:ascii="宋体" w:hAnsi="宋体" w:cs="宋体" w:hint="eastAsia"/>
              </w:rPr>
              <w:t>}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217B" w:rsidRPr="00DB21C1" w:rsidRDefault="00AF55FF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  <w:r w:rsidRPr="00DB21C1">
              <w:rPr>
                <w:rFonts w:ascii="宋体" w:hAnsi="宋体" w:cs="Arial Unicode MS" w:hint="eastAsia"/>
                <w:szCs w:val="21"/>
                <w:lang w:val="en-GB"/>
              </w:rPr>
              <w:t xml:space="preserve">订 </w:t>
            </w:r>
            <w:r w:rsidR="0016217B" w:rsidRPr="00DB21C1">
              <w:rPr>
                <w:rFonts w:ascii="宋体" w:hAnsi="宋体" w:cs="Arial Unicode MS" w:hint="eastAsia"/>
                <w:szCs w:val="21"/>
                <w:lang w:val="en-GB"/>
              </w:rPr>
              <w:t>单</w:t>
            </w:r>
            <w:r w:rsidRPr="00DB21C1">
              <w:rPr>
                <w:rFonts w:ascii="宋体" w:hAnsi="宋体" w:cs="Arial Unicode MS" w:hint="eastAsia"/>
                <w:szCs w:val="21"/>
                <w:lang w:val="en-GB"/>
              </w:rPr>
              <w:t xml:space="preserve"> </w:t>
            </w:r>
            <w:r w:rsidR="0016217B" w:rsidRPr="00DB21C1">
              <w:rPr>
                <w:rFonts w:ascii="宋体" w:hAnsi="宋体" w:cs="Arial Unicode MS" w:hint="eastAsia"/>
                <w:szCs w:val="21"/>
                <w:lang w:val="en-GB"/>
              </w:rPr>
              <w:t>号</w:t>
            </w:r>
            <w:r w:rsidR="009F7644" w:rsidRPr="00DB21C1">
              <w:rPr>
                <w:rFonts w:ascii="宋体" w:hAnsi="宋体" w:cs="Arial Unicode MS"/>
                <w:szCs w:val="21"/>
              </w:rPr>
              <w:t>: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17B" w:rsidRPr="00DB21C1" w:rsidRDefault="00DB21C1" w:rsidP="0016217B">
            <w:pPr>
              <w:rPr>
                <w:rFonts w:ascii="宋体" w:hAnsi="宋体" w:cs="Arial Unicode MS"/>
                <w:szCs w:val="21"/>
              </w:rPr>
            </w:pPr>
            <w:r w:rsidRPr="00DB21C1">
              <w:rPr>
                <w:rFonts w:ascii="宋体" w:hAnsi="宋体" w:cs="宋体" w:hint="eastAsia"/>
              </w:rPr>
              <w:t>${</w:t>
            </w:r>
            <w:r w:rsidRPr="00DB21C1">
              <w:rPr>
                <w:rFonts w:ascii="宋体" w:hAnsi="宋体" w:cs="宋体"/>
              </w:rPr>
              <w:t>order_number</w:t>
            </w:r>
            <w:r w:rsidRPr="00DB21C1">
              <w:rPr>
                <w:rFonts w:ascii="宋体" w:hAnsi="宋体" w:cs="宋体" w:hint="eastAsia"/>
              </w:rPr>
              <w:t>}</w:t>
            </w:r>
          </w:p>
        </w:tc>
      </w:tr>
      <w:tr w:rsidR="0016217B" w:rsidRPr="00DB21C1" w:rsidTr="009F7644">
        <w:trPr>
          <w:trHeight w:val="482"/>
        </w:trPr>
        <w:tc>
          <w:tcPr>
            <w:tcW w:w="1280" w:type="dxa"/>
            <w:tcBorders>
              <w:left w:val="single" w:sz="4" w:space="0" w:color="auto"/>
              <w:right w:val="nil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  <w:r w:rsidRPr="00DB21C1">
              <w:rPr>
                <w:rFonts w:ascii="宋体" w:hAnsi="宋体" w:cs="Arial Unicode MS" w:hint="eastAsia"/>
                <w:szCs w:val="21"/>
                <w:lang w:val="en-GB"/>
              </w:rPr>
              <w:t>委托单位</w:t>
            </w:r>
            <w:r w:rsidR="00AF55FF" w:rsidRPr="00DB21C1">
              <w:rPr>
                <w:rFonts w:ascii="宋体" w:hAnsi="宋体" w:cs="Arial Unicode MS" w:hint="eastAsia"/>
                <w:szCs w:val="21"/>
                <w:lang w:val="en-GB"/>
              </w:rPr>
              <w:t>:</w:t>
            </w:r>
          </w:p>
        </w:tc>
        <w:tc>
          <w:tcPr>
            <w:tcW w:w="4545" w:type="dxa"/>
            <w:tcBorders>
              <w:left w:val="nil"/>
              <w:right w:val="nil"/>
            </w:tcBorders>
            <w:vAlign w:val="center"/>
          </w:tcPr>
          <w:p w:rsidR="0016217B" w:rsidRPr="00DB21C1" w:rsidRDefault="00DB21C1" w:rsidP="0016217B">
            <w:pPr>
              <w:ind w:rightChars="-118" w:right="-248"/>
              <w:rPr>
                <w:rFonts w:ascii="宋体" w:hAnsi="宋体" w:cs="Arial Unicode MS"/>
                <w:szCs w:val="21"/>
              </w:rPr>
            </w:pPr>
            <w:r w:rsidRPr="00DB21C1">
              <w:rPr>
                <w:rFonts w:ascii="宋体" w:hAnsi="宋体" w:cs="宋体" w:hint="eastAsia"/>
              </w:rPr>
              <w:t>${</w:t>
            </w:r>
            <w:r w:rsidRPr="00DB21C1">
              <w:rPr>
                <w:rFonts w:ascii="宋体" w:hAnsi="宋体" w:cs="宋体"/>
              </w:rPr>
              <w:t>protocol_unit</w:t>
            </w:r>
            <w:r w:rsidRPr="00DB21C1">
              <w:rPr>
                <w:rFonts w:ascii="宋体" w:hAnsi="宋体" w:cs="宋体" w:hint="eastAsia"/>
              </w:rPr>
              <w:t>}</w:t>
            </w:r>
          </w:p>
        </w:tc>
        <w:tc>
          <w:tcPr>
            <w:tcW w:w="238" w:type="dxa"/>
            <w:tcBorders>
              <w:left w:val="nil"/>
              <w:right w:val="single" w:sz="4" w:space="0" w:color="auto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</w:p>
        </w:tc>
        <w:tc>
          <w:tcPr>
            <w:tcW w:w="1162" w:type="dxa"/>
            <w:tcBorders>
              <w:left w:val="single" w:sz="4" w:space="0" w:color="auto"/>
              <w:right w:val="nil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  <w:r w:rsidRPr="00DB21C1">
              <w:rPr>
                <w:rFonts w:ascii="宋体" w:hAnsi="宋体" w:cs="Arial Unicode MS" w:hint="eastAsia"/>
                <w:szCs w:val="21"/>
                <w:lang w:val="en-GB"/>
              </w:rPr>
              <w:t>销售代表</w:t>
            </w:r>
            <w:r w:rsidR="009F7644" w:rsidRPr="00DB21C1">
              <w:rPr>
                <w:rFonts w:ascii="宋体" w:hAnsi="宋体" w:cs="Arial Unicode MS"/>
                <w:szCs w:val="21"/>
              </w:rPr>
              <w:t>:</w:t>
            </w:r>
          </w:p>
        </w:tc>
        <w:tc>
          <w:tcPr>
            <w:tcW w:w="3114" w:type="dxa"/>
            <w:tcBorders>
              <w:left w:val="nil"/>
              <w:right w:val="single" w:sz="4" w:space="0" w:color="auto"/>
            </w:tcBorders>
            <w:vAlign w:val="center"/>
          </w:tcPr>
          <w:p w:rsidR="0016217B" w:rsidRPr="00DB21C1" w:rsidRDefault="00DB21C1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  <w:r w:rsidRPr="00DB21C1">
              <w:rPr>
                <w:rFonts w:ascii="宋体" w:hAnsi="宋体" w:cs="宋体" w:hint="eastAsia"/>
              </w:rPr>
              <w:t>${</w:t>
            </w:r>
            <w:r w:rsidRPr="00DB21C1">
              <w:rPr>
                <w:rFonts w:ascii="宋体" w:hAnsi="宋体" w:cs="宋体"/>
              </w:rPr>
              <w:t>seller_name</w:t>
            </w:r>
            <w:r w:rsidRPr="00DB21C1">
              <w:rPr>
                <w:rFonts w:ascii="宋体" w:hAnsi="宋体" w:cs="宋体" w:hint="eastAsia"/>
              </w:rPr>
              <w:t>}</w:t>
            </w:r>
          </w:p>
        </w:tc>
      </w:tr>
      <w:tr w:rsidR="0016217B" w:rsidRPr="00DB21C1" w:rsidTr="009F7644">
        <w:trPr>
          <w:trHeight w:val="48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  <w:r w:rsidRPr="00DB21C1">
              <w:rPr>
                <w:rFonts w:ascii="宋体" w:hAnsi="宋体" w:cs="Arial Unicode MS" w:hint="eastAsia"/>
                <w:szCs w:val="21"/>
                <w:lang w:val="en-GB"/>
              </w:rPr>
              <w:t>地</w:t>
            </w:r>
            <w:r w:rsidR="00AF55FF" w:rsidRPr="00DB21C1">
              <w:rPr>
                <w:rFonts w:ascii="宋体" w:hAnsi="宋体" w:cs="Arial Unicode MS" w:hint="eastAsia"/>
                <w:szCs w:val="21"/>
                <w:lang w:val="en-GB"/>
              </w:rPr>
              <w:t xml:space="preserve">    </w:t>
            </w:r>
            <w:r w:rsidRPr="00DB21C1">
              <w:rPr>
                <w:rFonts w:ascii="宋体" w:hAnsi="宋体" w:cs="Arial Unicode MS" w:hint="eastAsia"/>
                <w:szCs w:val="21"/>
                <w:lang w:val="en-GB"/>
              </w:rPr>
              <w:t>址</w:t>
            </w:r>
            <w:r w:rsidRPr="00DB21C1">
              <w:rPr>
                <w:rFonts w:ascii="宋体" w:hAnsi="宋体" w:cs="Arial Unicode MS"/>
                <w:szCs w:val="21"/>
              </w:rPr>
              <w:t>:</w:t>
            </w:r>
          </w:p>
        </w:tc>
        <w:tc>
          <w:tcPr>
            <w:tcW w:w="4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6217B" w:rsidRPr="00DB21C1" w:rsidRDefault="00DB21C1" w:rsidP="0016217B">
            <w:pPr>
              <w:rPr>
                <w:rFonts w:ascii="宋体" w:hAnsi="宋体" w:cs="Arial Unicode MS"/>
                <w:szCs w:val="21"/>
              </w:rPr>
            </w:pPr>
            <w:r w:rsidRPr="00DB21C1">
              <w:rPr>
                <w:rFonts w:ascii="宋体" w:hAnsi="宋体" w:cs="宋体" w:hint="eastAsia"/>
              </w:rPr>
              <w:t>${</w:t>
            </w:r>
            <w:r w:rsidRPr="00DB21C1">
              <w:rPr>
                <w:rFonts w:ascii="宋体" w:hAnsi="宋体" w:cs="宋体"/>
              </w:rPr>
              <w:t>protocol_unit_address</w:t>
            </w:r>
            <w:r w:rsidRPr="00DB21C1">
              <w:rPr>
                <w:rFonts w:ascii="宋体" w:hAnsi="宋体" w:cs="宋体" w:hint="eastAsia"/>
              </w:rPr>
              <w:t>}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</w:rPr>
            </w:pPr>
            <w:r w:rsidRPr="00DB21C1">
              <w:rPr>
                <w:rFonts w:ascii="宋体" w:hAnsi="宋体" w:cs="Arial Unicode MS" w:hint="eastAsia"/>
                <w:szCs w:val="21"/>
              </w:rPr>
              <w:t>联系方式</w:t>
            </w:r>
            <w:r w:rsidR="009F7644" w:rsidRPr="00DB21C1">
              <w:rPr>
                <w:rFonts w:ascii="宋体" w:hAnsi="宋体" w:cs="Arial Unicode MS"/>
                <w:szCs w:val="21"/>
              </w:rPr>
              <w:t>: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17B" w:rsidRPr="008B6DE7" w:rsidRDefault="00D53391" w:rsidP="0016217B">
            <w:pPr>
              <w:pStyle w:val="3"/>
              <w:spacing w:before="0" w:after="0" w:line="240" w:lineRule="auto"/>
              <w:rPr>
                <w:rFonts w:ascii="宋体" w:hAnsi="宋体" w:cs="Arial Unicode MS"/>
                <w:sz w:val="21"/>
                <w:szCs w:val="21"/>
              </w:rPr>
            </w:pPr>
            <w:r w:rsidRPr="008B6DE7">
              <w:rPr>
                <w:rFonts w:ascii="宋体" w:hAnsi="宋体" w:cs="宋体"/>
                <w:b w:val="0"/>
                <w:bCs w:val="0"/>
                <w:sz w:val="21"/>
                <w:szCs w:val="24"/>
              </w:rPr>
              <w:t>18925309006</w:t>
            </w:r>
          </w:p>
        </w:tc>
      </w:tr>
      <w:tr w:rsidR="0016217B" w:rsidRPr="00DB21C1" w:rsidTr="009F7644">
        <w:trPr>
          <w:trHeight w:val="48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  <w:r w:rsidRPr="00DB21C1">
              <w:rPr>
                <w:rFonts w:ascii="宋体" w:hAnsi="宋体" w:cs="Arial Unicode MS" w:hint="eastAsia"/>
                <w:szCs w:val="21"/>
                <w:lang w:val="en-GB"/>
              </w:rPr>
              <w:t>联系方式：</w:t>
            </w:r>
          </w:p>
        </w:tc>
        <w:tc>
          <w:tcPr>
            <w:tcW w:w="4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6217B" w:rsidRPr="00DB21C1" w:rsidRDefault="00DB21C1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  <w:r w:rsidRPr="00863237">
              <w:rPr>
                <w:rFonts w:ascii="宋体" w:hAnsi="宋体" w:cs="宋体" w:hint="eastAsia"/>
              </w:rPr>
              <w:t>${</w:t>
            </w:r>
            <w:r w:rsidRPr="00863237">
              <w:rPr>
                <w:rFonts w:ascii="宋体" w:hAnsi="宋体" w:cs="宋体"/>
              </w:rPr>
              <w:t>phone</w:t>
            </w:r>
            <w:r w:rsidRPr="00863237">
              <w:rPr>
                <w:rFonts w:ascii="宋体" w:hAnsi="宋体" w:cs="宋体" w:hint="eastAsia"/>
              </w:rPr>
              <w:t>}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  <w:lang w:val="en-GB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217B" w:rsidRPr="00DB21C1" w:rsidRDefault="0016217B" w:rsidP="0016217B">
            <w:pPr>
              <w:rPr>
                <w:rFonts w:ascii="宋体" w:hAnsi="宋体" w:cs="Arial Unicode MS"/>
                <w:szCs w:val="21"/>
              </w:rPr>
            </w:pPr>
            <w:r w:rsidRPr="00DB21C1">
              <w:rPr>
                <w:rFonts w:ascii="宋体" w:hAnsi="宋体" w:cs="Arial Unicode MS" w:hint="eastAsia"/>
                <w:szCs w:val="21"/>
              </w:rPr>
              <w:t>报价日期</w:t>
            </w:r>
            <w:r w:rsidR="009F7644" w:rsidRPr="00DB21C1">
              <w:rPr>
                <w:rFonts w:ascii="宋体" w:hAnsi="宋体" w:cs="Arial Unicode MS"/>
                <w:szCs w:val="21"/>
              </w:rPr>
              <w:t>: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217B" w:rsidRPr="008B6DE7" w:rsidRDefault="00DB21C1" w:rsidP="0016217B">
            <w:pPr>
              <w:pStyle w:val="3"/>
              <w:spacing w:before="0" w:after="0" w:line="240" w:lineRule="auto"/>
              <w:rPr>
                <w:rFonts w:ascii="宋体" w:hAnsi="宋体" w:cs="Arial Unicode MS"/>
                <w:b w:val="0"/>
                <w:sz w:val="21"/>
                <w:szCs w:val="21"/>
              </w:rPr>
            </w:pPr>
            <w:r w:rsidRPr="008B6DE7">
              <w:rPr>
                <w:rFonts w:ascii="宋体" w:hAnsi="宋体" w:cs="Arial Unicode MS" w:hint="eastAsia"/>
                <w:b w:val="0"/>
                <w:sz w:val="21"/>
                <w:szCs w:val="21"/>
              </w:rPr>
              <w:t>${quotation_date}</w:t>
            </w:r>
          </w:p>
        </w:tc>
      </w:tr>
      <w:tr w:rsidR="0016217B" w:rsidRPr="00DB21C1" w:rsidTr="0016217B">
        <w:trPr>
          <w:trHeight w:val="353"/>
        </w:trPr>
        <w:tc>
          <w:tcPr>
            <w:tcW w:w="10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17B" w:rsidRPr="008B6DE7" w:rsidRDefault="0016217B" w:rsidP="0016217B">
            <w:pPr>
              <w:pStyle w:val="3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  <w:r w:rsidRPr="008B6DE7">
              <w:rPr>
                <w:rFonts w:ascii="宋体" w:hAnsi="宋体"/>
                <w:b w:val="0"/>
                <w:sz w:val="21"/>
                <w:szCs w:val="21"/>
              </w:rPr>
              <w:t>Subject:</w:t>
            </w:r>
            <w:r w:rsidRPr="008B6DE7">
              <w:rPr>
                <w:rFonts w:ascii="宋体" w:hAnsi="宋体" w:hint="eastAsia"/>
                <w:b w:val="0"/>
                <w:sz w:val="21"/>
                <w:szCs w:val="21"/>
              </w:rPr>
              <w:t xml:space="preserve"> </w:t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t xml:space="preserve"> </w:t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begin"/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instrText xml:space="preserve"> MACROBUTTON CheckIt </w:instrText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sym w:font="Wingdings" w:char="F0A8"/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end"/>
            </w:r>
            <w:r w:rsidRPr="008B6DE7">
              <w:rPr>
                <w:rFonts w:ascii="宋体" w:hAnsi="宋体" w:hint="eastAsia"/>
                <w:b w:val="0"/>
                <w:sz w:val="21"/>
                <w:szCs w:val="21"/>
              </w:rPr>
              <w:t xml:space="preserve"> 申请表       </w:t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begin"/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instrText xml:space="preserve"> MACROBUTTON CheckIt </w:instrText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sym w:font="Wingdings" w:char="F0A8"/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end"/>
            </w:r>
            <w:r w:rsidRPr="008B6DE7">
              <w:rPr>
                <w:rFonts w:ascii="宋体" w:hAnsi="宋体" w:hint="eastAsia"/>
                <w:b w:val="0"/>
                <w:sz w:val="21"/>
                <w:szCs w:val="21"/>
              </w:rPr>
              <w:t xml:space="preserve"> 流程       </w:t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begin"/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instrText xml:space="preserve"> MACROBUTTON CheckIt </w:instrText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sym w:font="Wingdings" w:char="F0A8"/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end"/>
            </w:r>
            <w:r w:rsidRPr="008B6DE7">
              <w:rPr>
                <w:rFonts w:ascii="宋体" w:hAnsi="宋体" w:hint="eastAsia"/>
                <w:b w:val="0"/>
                <w:sz w:val="21"/>
                <w:szCs w:val="21"/>
              </w:rPr>
              <w:t xml:space="preserve"> 报价        </w:t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begin"/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instrText xml:space="preserve"> MACROBUTTON CheckIt </w:instrText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sym w:font="Wingdings" w:char="F0A8"/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end"/>
            </w:r>
            <w:r w:rsidRPr="008B6DE7">
              <w:rPr>
                <w:rFonts w:ascii="宋体" w:hAnsi="宋体" w:hint="eastAsia"/>
                <w:b w:val="0"/>
                <w:sz w:val="21"/>
                <w:szCs w:val="21"/>
              </w:rPr>
              <w:t xml:space="preserve"> 其它         </w:t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begin"/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instrText xml:space="preserve"> MACROBUTTON CheckIt </w:instrText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sym w:font="Wingdings" w:char="F0A8"/>
            </w:r>
            <w:r w:rsidR="0081259A" w:rsidRPr="008B6DE7">
              <w:rPr>
                <w:rFonts w:ascii="宋体" w:hAnsi="宋体"/>
                <w:b w:val="0"/>
                <w:sz w:val="21"/>
                <w:szCs w:val="21"/>
              </w:rPr>
              <w:fldChar w:fldCharType="end"/>
            </w:r>
            <w:r w:rsidRPr="008B6DE7">
              <w:rPr>
                <w:rFonts w:ascii="宋体" w:hAnsi="宋体"/>
                <w:b w:val="0"/>
                <w:sz w:val="21"/>
                <w:szCs w:val="21"/>
              </w:rPr>
              <w:t xml:space="preserve"> New</w:t>
            </w:r>
            <w:r w:rsidRPr="008B6DE7">
              <w:rPr>
                <w:rFonts w:ascii="宋体" w:hAnsi="宋体" w:hint="eastAsia"/>
                <w:b w:val="0"/>
                <w:sz w:val="21"/>
                <w:szCs w:val="21"/>
              </w:rPr>
              <w:t xml:space="preserve"> </w:t>
            </w:r>
          </w:p>
        </w:tc>
      </w:tr>
    </w:tbl>
    <w:p w:rsidR="0016217B" w:rsidRPr="00DB21C1" w:rsidRDefault="0016217B" w:rsidP="005A5E45">
      <w:pPr>
        <w:spacing w:beforeLines="50"/>
        <w:ind w:firstLineChars="200" w:firstLine="420"/>
      </w:pPr>
      <w:r w:rsidRPr="00DB21C1">
        <w:rPr>
          <w:rFonts w:hint="eastAsia"/>
        </w:rPr>
        <w:t>感激贵司对立创公司的信任与支持，对贵司提供的样品及测试申请予以以下报价</w:t>
      </w:r>
      <w:r w:rsidRPr="00DB21C1">
        <w:rPr>
          <w:rFonts w:hint="eastAsia"/>
        </w:rPr>
        <w:t xml:space="preserve">, </w:t>
      </w:r>
      <w:r w:rsidRPr="00DB21C1">
        <w:rPr>
          <w:rFonts w:hint="eastAsia"/>
        </w:rPr>
        <w:t>请确认以下项目及费用，并在客户确认处签名回传。为不延误测试的进程</w:t>
      </w:r>
      <w:r w:rsidRPr="00DB21C1">
        <w:t>,</w:t>
      </w:r>
      <w:r w:rsidRPr="00DB21C1">
        <w:rPr>
          <w:rFonts w:hint="eastAsia"/>
        </w:rPr>
        <w:t>请尽快安排款项的支付</w:t>
      </w:r>
      <w:r w:rsidRPr="00DB21C1">
        <w:t xml:space="preserve">, </w:t>
      </w:r>
      <w:r w:rsidRPr="00DB21C1">
        <w:rPr>
          <w:rFonts w:hint="eastAsia"/>
        </w:rPr>
        <w:t>并将付款底单传真至</w:t>
      </w:r>
      <w:r w:rsidRPr="00DB21C1">
        <w:t>0760-2</w:t>
      </w:r>
      <w:r w:rsidRPr="00DB21C1">
        <w:rPr>
          <w:rFonts w:hint="eastAsia"/>
        </w:rPr>
        <w:t>283</w:t>
      </w:r>
      <w:r w:rsidR="0025164F" w:rsidRPr="00DB21C1">
        <w:rPr>
          <w:rFonts w:hint="eastAsia"/>
        </w:rPr>
        <w:t xml:space="preserve"> </w:t>
      </w:r>
      <w:r w:rsidRPr="00DB21C1">
        <w:t>3399.</w:t>
      </w:r>
      <w:r w:rsidRPr="00DB21C1">
        <w:rPr>
          <w:rFonts w:hint="eastAsia"/>
        </w:rPr>
        <w:t>我司收到样品和款项会即给贵司发出开案通知单。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4"/>
        <w:gridCol w:w="1864"/>
        <w:gridCol w:w="2266"/>
        <w:gridCol w:w="1245"/>
        <w:gridCol w:w="840"/>
        <w:gridCol w:w="1638"/>
        <w:gridCol w:w="1820"/>
      </w:tblGrid>
      <w:tr w:rsidR="0016217B" w:rsidRPr="00DB21C1" w:rsidTr="0016217B">
        <w:trPr>
          <w:trHeight w:val="451"/>
        </w:trPr>
        <w:tc>
          <w:tcPr>
            <w:tcW w:w="654" w:type="dxa"/>
            <w:vAlign w:val="center"/>
          </w:tcPr>
          <w:p w:rsidR="0016217B" w:rsidRPr="00DB21C1" w:rsidRDefault="0016217B" w:rsidP="0016217B">
            <w:pPr>
              <w:jc w:val="center"/>
              <w:rPr>
                <w:b/>
              </w:rPr>
            </w:pPr>
            <w:r w:rsidRPr="00DB21C1">
              <w:rPr>
                <w:rFonts w:hint="eastAsia"/>
                <w:b/>
              </w:rPr>
              <w:t>序号</w:t>
            </w:r>
          </w:p>
        </w:tc>
        <w:tc>
          <w:tcPr>
            <w:tcW w:w="1864" w:type="dxa"/>
            <w:vAlign w:val="center"/>
          </w:tcPr>
          <w:p w:rsidR="0016217B" w:rsidRPr="00DB21C1" w:rsidRDefault="0016217B" w:rsidP="0016217B">
            <w:pPr>
              <w:jc w:val="center"/>
              <w:rPr>
                <w:b/>
              </w:rPr>
            </w:pPr>
            <w:r w:rsidRPr="00DB21C1">
              <w:rPr>
                <w:rFonts w:hint="eastAsia"/>
                <w:b/>
              </w:rPr>
              <w:t>样品名称</w:t>
            </w:r>
          </w:p>
        </w:tc>
        <w:tc>
          <w:tcPr>
            <w:tcW w:w="2266" w:type="dxa"/>
            <w:vAlign w:val="center"/>
          </w:tcPr>
          <w:p w:rsidR="0016217B" w:rsidRPr="00DB21C1" w:rsidRDefault="0016217B" w:rsidP="0016217B">
            <w:pPr>
              <w:jc w:val="center"/>
              <w:rPr>
                <w:b/>
              </w:rPr>
            </w:pPr>
            <w:r w:rsidRPr="00DB21C1">
              <w:rPr>
                <w:rFonts w:hint="eastAsia"/>
                <w:b/>
              </w:rPr>
              <w:t>检测项目</w:t>
            </w:r>
          </w:p>
        </w:tc>
        <w:tc>
          <w:tcPr>
            <w:tcW w:w="1245" w:type="dxa"/>
            <w:vAlign w:val="center"/>
          </w:tcPr>
          <w:p w:rsidR="0016217B" w:rsidRPr="00DB21C1" w:rsidRDefault="0016217B" w:rsidP="0016217B">
            <w:pPr>
              <w:jc w:val="center"/>
              <w:rPr>
                <w:b/>
              </w:rPr>
            </w:pPr>
            <w:r w:rsidRPr="00DB21C1">
              <w:rPr>
                <w:rFonts w:hint="eastAsia"/>
                <w:b/>
              </w:rPr>
              <w:t>价格</w:t>
            </w:r>
          </w:p>
        </w:tc>
        <w:tc>
          <w:tcPr>
            <w:tcW w:w="840" w:type="dxa"/>
            <w:vAlign w:val="center"/>
          </w:tcPr>
          <w:p w:rsidR="0016217B" w:rsidRPr="00DB21C1" w:rsidRDefault="0016217B" w:rsidP="0016217B">
            <w:pPr>
              <w:jc w:val="center"/>
              <w:rPr>
                <w:b/>
              </w:rPr>
            </w:pPr>
            <w:r w:rsidRPr="00DB21C1">
              <w:rPr>
                <w:rFonts w:hint="eastAsia"/>
                <w:b/>
              </w:rPr>
              <w:t>数量</w:t>
            </w:r>
          </w:p>
        </w:tc>
        <w:tc>
          <w:tcPr>
            <w:tcW w:w="1638" w:type="dxa"/>
            <w:vAlign w:val="center"/>
          </w:tcPr>
          <w:p w:rsidR="0016217B" w:rsidRPr="00DB21C1" w:rsidRDefault="0016217B" w:rsidP="0016217B">
            <w:pPr>
              <w:jc w:val="center"/>
              <w:rPr>
                <w:b/>
              </w:rPr>
            </w:pPr>
            <w:r w:rsidRPr="00DB21C1">
              <w:rPr>
                <w:rFonts w:hint="eastAsia"/>
                <w:b/>
              </w:rPr>
              <w:t>服务类型</w:t>
            </w:r>
            <w:r w:rsidRPr="00DB21C1">
              <w:rPr>
                <w:rFonts w:hint="eastAsia"/>
                <w:b/>
              </w:rPr>
              <w:t>(</w:t>
            </w:r>
            <w:r w:rsidRPr="00DB21C1">
              <w:rPr>
                <w:rFonts w:hint="eastAsia"/>
                <w:b/>
              </w:rPr>
              <w:t>周期</w:t>
            </w:r>
            <w:r w:rsidRPr="00DB21C1">
              <w:rPr>
                <w:rFonts w:hint="eastAsia"/>
                <w:b/>
              </w:rPr>
              <w:t>)</w:t>
            </w:r>
          </w:p>
        </w:tc>
        <w:tc>
          <w:tcPr>
            <w:tcW w:w="1820" w:type="dxa"/>
            <w:vAlign w:val="center"/>
          </w:tcPr>
          <w:p w:rsidR="0016217B" w:rsidRPr="00DB21C1" w:rsidRDefault="0016217B" w:rsidP="0016217B">
            <w:pPr>
              <w:jc w:val="center"/>
              <w:rPr>
                <w:b/>
              </w:rPr>
            </w:pPr>
            <w:r w:rsidRPr="00DB21C1">
              <w:rPr>
                <w:rFonts w:hint="eastAsia"/>
                <w:b/>
              </w:rPr>
              <w:t>备注</w:t>
            </w:r>
          </w:p>
        </w:tc>
      </w:tr>
      <w:tr w:rsidR="0016217B" w:rsidRPr="00DB21C1" w:rsidTr="0096709A">
        <w:trPr>
          <w:trHeight w:val="367"/>
        </w:trPr>
        <w:tc>
          <w:tcPr>
            <w:tcW w:w="654" w:type="dxa"/>
            <w:vAlign w:val="center"/>
          </w:tcPr>
          <w:p w:rsidR="0016217B" w:rsidRPr="007A12FD" w:rsidRDefault="002F4894" w:rsidP="0096709A">
            <w:pPr>
              <w:jc w:val="center"/>
              <w:rPr>
                <w:sz w:val="16"/>
                <w:szCs w:val="16"/>
              </w:rPr>
            </w:pPr>
            <w:r w:rsidRPr="007A12FD">
              <w:rPr>
                <w:rFonts w:hint="eastAsia"/>
                <w:sz w:val="16"/>
                <w:szCs w:val="16"/>
              </w:rPr>
              <w:t>${</w:t>
            </w:r>
            <w:r w:rsidR="007A12FD">
              <w:rPr>
                <w:rFonts w:hint="eastAsia"/>
                <w:sz w:val="16"/>
                <w:szCs w:val="16"/>
              </w:rPr>
              <w:t>row_n</w:t>
            </w:r>
            <w:r w:rsidRPr="007A12FD">
              <w:rPr>
                <w:rFonts w:hint="eastAsia"/>
                <w:sz w:val="16"/>
                <w:szCs w:val="16"/>
              </w:rPr>
              <w:t>umber}</w:t>
            </w:r>
          </w:p>
        </w:tc>
        <w:tc>
          <w:tcPr>
            <w:tcW w:w="1864" w:type="dxa"/>
            <w:vAlign w:val="center"/>
          </w:tcPr>
          <w:p w:rsidR="0016217B" w:rsidRPr="00DB21C1" w:rsidRDefault="00DB21C1" w:rsidP="0096709A">
            <w:r>
              <w:rPr>
                <w:rFonts w:hint="eastAsia"/>
                <w:sz w:val="16"/>
              </w:rPr>
              <w:t>${</w:t>
            </w:r>
            <w:r w:rsidRPr="002A7BF2">
              <w:rPr>
                <w:sz w:val="16"/>
              </w:rPr>
              <w:t>sample_name</w:t>
            </w:r>
            <w:r>
              <w:rPr>
                <w:rFonts w:hint="eastAsia"/>
                <w:sz w:val="16"/>
              </w:rPr>
              <w:t>}</w:t>
            </w:r>
          </w:p>
        </w:tc>
        <w:tc>
          <w:tcPr>
            <w:tcW w:w="2266" w:type="dxa"/>
            <w:vAlign w:val="center"/>
          </w:tcPr>
          <w:p w:rsidR="00D156FD" w:rsidRPr="00DB21C1" w:rsidRDefault="00D156FD" w:rsidP="005A5E45">
            <w:pPr>
              <w:spacing w:beforeLines="50"/>
              <w:rPr>
                <w:sz w:val="16"/>
              </w:rPr>
            </w:pPr>
            <w:r w:rsidRPr="00DB21C1">
              <w:rPr>
                <w:rFonts w:hint="eastAsia"/>
                <w:sz w:val="16"/>
              </w:rPr>
              <w:t>备案项目：</w:t>
            </w:r>
            <w:r w:rsidR="00DB21C1">
              <w:rPr>
                <w:rFonts w:hint="eastAsia"/>
                <w:sz w:val="16"/>
                <w:u w:val="single"/>
              </w:rPr>
              <w:t>${</w:t>
            </w:r>
            <w:r w:rsidR="00DB21C1" w:rsidRPr="002A7BF2">
              <w:rPr>
                <w:sz w:val="16"/>
                <w:u w:val="single"/>
              </w:rPr>
              <w:t>record_detection</w:t>
            </w:r>
            <w:r w:rsidR="00DB21C1">
              <w:rPr>
                <w:rFonts w:hint="eastAsia"/>
                <w:sz w:val="16"/>
                <w:u w:val="single"/>
              </w:rPr>
              <w:t>}</w:t>
            </w:r>
          </w:p>
          <w:p w:rsidR="00D156FD" w:rsidRPr="00DB21C1" w:rsidRDefault="00D156FD" w:rsidP="00D156FD">
            <w:pPr>
              <w:rPr>
                <w:sz w:val="16"/>
              </w:rPr>
            </w:pPr>
            <w:r w:rsidRPr="00DB21C1">
              <w:rPr>
                <w:rFonts w:hint="eastAsia"/>
                <w:sz w:val="16"/>
              </w:rPr>
              <w:t>流通项目：</w:t>
            </w:r>
            <w:r w:rsidR="00DB21C1">
              <w:rPr>
                <w:rFonts w:hint="eastAsia"/>
                <w:sz w:val="16"/>
                <w:u w:val="single"/>
              </w:rPr>
              <w:t>${</w:t>
            </w:r>
            <w:r w:rsidR="00DB21C1" w:rsidRPr="002A7BF2">
              <w:rPr>
                <w:sz w:val="16"/>
                <w:u w:val="single"/>
              </w:rPr>
              <w:t>flow_detection</w:t>
            </w:r>
            <w:r w:rsidR="00DB21C1">
              <w:rPr>
                <w:rFonts w:hint="eastAsia"/>
                <w:sz w:val="16"/>
                <w:u w:val="single"/>
              </w:rPr>
              <w:t>}</w:t>
            </w:r>
          </w:p>
          <w:p w:rsidR="0016217B" w:rsidRPr="00DB21C1" w:rsidRDefault="00D156FD" w:rsidP="00D156FD">
            <w:r w:rsidRPr="00DB21C1">
              <w:rPr>
                <w:rFonts w:hint="eastAsia"/>
                <w:sz w:val="16"/>
              </w:rPr>
              <w:t>其他项目：</w:t>
            </w:r>
            <w:r w:rsidR="00DB21C1">
              <w:rPr>
                <w:rFonts w:hint="eastAsia"/>
                <w:sz w:val="16"/>
                <w:u w:val="single"/>
              </w:rPr>
              <w:t>${</w:t>
            </w:r>
            <w:r w:rsidR="00DB21C1" w:rsidRPr="002A7BF2">
              <w:rPr>
                <w:sz w:val="16"/>
                <w:u w:val="single"/>
              </w:rPr>
              <w:t>other_specified</w:t>
            </w:r>
            <w:r w:rsidR="00DB21C1">
              <w:rPr>
                <w:rFonts w:hint="eastAsia"/>
                <w:sz w:val="16"/>
                <w:u w:val="single"/>
              </w:rPr>
              <w:t>}</w:t>
            </w:r>
          </w:p>
        </w:tc>
        <w:tc>
          <w:tcPr>
            <w:tcW w:w="1245" w:type="dxa"/>
            <w:vAlign w:val="center"/>
          </w:tcPr>
          <w:p w:rsidR="0016217B" w:rsidRPr="00DB21C1" w:rsidRDefault="00DB21C1" w:rsidP="006A7F03">
            <w:pPr>
              <w:jc w:val="right"/>
            </w:pPr>
            <w:r>
              <w:rPr>
                <w:rFonts w:hint="eastAsia"/>
                <w:sz w:val="16"/>
              </w:rPr>
              <w:t>${</w:t>
            </w:r>
            <w:r w:rsidR="006A7F03">
              <w:rPr>
                <w:rFonts w:hint="eastAsia"/>
                <w:sz w:val="16"/>
              </w:rPr>
              <w:t>total_sum</w:t>
            </w:r>
            <w:r>
              <w:rPr>
                <w:rFonts w:hint="eastAsia"/>
                <w:sz w:val="16"/>
              </w:rPr>
              <w:t>}</w:t>
            </w:r>
          </w:p>
        </w:tc>
        <w:tc>
          <w:tcPr>
            <w:tcW w:w="840" w:type="dxa"/>
            <w:vAlign w:val="center"/>
          </w:tcPr>
          <w:p w:rsidR="00D156FD" w:rsidRPr="00DB21C1" w:rsidRDefault="00DB21C1" w:rsidP="0096709A">
            <w:pPr>
              <w:jc w:val="center"/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1638" w:type="dxa"/>
            <w:vAlign w:val="center"/>
          </w:tcPr>
          <w:p w:rsidR="0016217B" w:rsidRPr="00DB21C1" w:rsidRDefault="00DB21C1" w:rsidP="0096709A">
            <w:pPr>
              <w:jc w:val="center"/>
            </w:pPr>
            <w:r>
              <w:rPr>
                <w:rFonts w:hint="eastAsia"/>
                <w:sz w:val="16"/>
              </w:rPr>
              <w:t>${</w:t>
            </w:r>
            <w:r w:rsidRPr="00DC6EED">
              <w:rPr>
                <w:sz w:val="16"/>
              </w:rPr>
              <w:t>service_type</w:t>
            </w:r>
            <w:r>
              <w:rPr>
                <w:rFonts w:hint="eastAsia"/>
                <w:sz w:val="16"/>
              </w:rPr>
              <w:t>}</w:t>
            </w:r>
          </w:p>
        </w:tc>
        <w:tc>
          <w:tcPr>
            <w:tcW w:w="1820" w:type="dxa"/>
            <w:vAlign w:val="center"/>
          </w:tcPr>
          <w:p w:rsidR="0016217B" w:rsidRPr="00DB21C1" w:rsidRDefault="00DB21C1" w:rsidP="0096709A">
            <w:pPr>
              <w:jc w:val="center"/>
            </w:pPr>
            <w:r>
              <w:rPr>
                <w:rFonts w:hint="eastAsia"/>
                <w:sz w:val="16"/>
              </w:rPr>
              <w:t>${</w:t>
            </w:r>
            <w:r w:rsidRPr="002A7BF2">
              <w:rPr>
                <w:sz w:val="16"/>
              </w:rPr>
              <w:t>remark</w:t>
            </w:r>
            <w:r>
              <w:rPr>
                <w:rFonts w:hint="eastAsia"/>
                <w:sz w:val="16"/>
              </w:rPr>
              <w:t>}</w:t>
            </w:r>
          </w:p>
        </w:tc>
      </w:tr>
      <w:tr w:rsidR="0016217B" w:rsidRPr="00DB21C1" w:rsidTr="0016217B">
        <w:tc>
          <w:tcPr>
            <w:tcW w:w="10327" w:type="dxa"/>
            <w:gridSpan w:val="7"/>
          </w:tcPr>
          <w:p w:rsidR="0016217B" w:rsidRPr="00DB21C1" w:rsidRDefault="0016217B" w:rsidP="005A5E45">
            <w:pPr>
              <w:wordWrap w:val="0"/>
              <w:spacing w:beforeLines="50"/>
              <w:ind w:right="420"/>
              <w:jc w:val="right"/>
              <w:rPr>
                <w:b/>
                <w:bCs/>
                <w:iCs/>
                <w:szCs w:val="21"/>
              </w:rPr>
            </w:pPr>
            <w:r w:rsidRPr="00DB21C1">
              <w:rPr>
                <w:rFonts w:hint="eastAsia"/>
                <w:b/>
                <w:bCs/>
                <w:iCs/>
                <w:szCs w:val="21"/>
              </w:rPr>
              <w:t>合计：</w:t>
            </w:r>
            <w:r w:rsidR="00DB21C1">
              <w:rPr>
                <w:rFonts w:ascii="宋体" w:hAnsi="宋体" w:cs="宋体" w:hint="eastAsia"/>
              </w:rPr>
              <w:t>${total_money}</w:t>
            </w:r>
          </w:p>
        </w:tc>
      </w:tr>
      <w:tr w:rsidR="0016217B" w:rsidRPr="00DB21C1" w:rsidTr="00700BD3">
        <w:trPr>
          <w:trHeight w:val="2240"/>
        </w:trPr>
        <w:tc>
          <w:tcPr>
            <w:tcW w:w="10327" w:type="dxa"/>
            <w:gridSpan w:val="7"/>
          </w:tcPr>
          <w:p w:rsidR="0016217B" w:rsidRPr="00DB21C1" w:rsidRDefault="0016217B" w:rsidP="0016217B">
            <w:pPr>
              <w:rPr>
                <w:rFonts w:ascii="Arial" w:hAnsi="Arial" w:cs="Arial"/>
              </w:rPr>
            </w:pPr>
            <w:r w:rsidRPr="00DB21C1">
              <w:rPr>
                <w:rFonts w:ascii="Arial" w:hAnsi="Arial" w:cs="Arial"/>
              </w:rPr>
              <w:t>备注：</w:t>
            </w:r>
          </w:p>
          <w:p w:rsidR="0016217B" w:rsidRPr="00DB21C1" w:rsidRDefault="0016217B" w:rsidP="0016217B">
            <w:pPr>
              <w:numPr>
                <w:ilvl w:val="0"/>
                <w:numId w:val="18"/>
              </w:numPr>
              <w:outlineLvl w:val="6"/>
              <w:rPr>
                <w:rFonts w:ascii="Arial" w:hAnsi="Arial" w:cs="Arial"/>
                <w:bCs/>
                <w:szCs w:val="21"/>
              </w:rPr>
            </w:pPr>
            <w:r w:rsidRPr="00DB21C1">
              <w:rPr>
                <w:rFonts w:ascii="Arial" w:hAnsi="Arabic Typesetting" w:cs="Arial"/>
                <w:bCs/>
                <w:szCs w:val="21"/>
              </w:rPr>
              <w:t>我司拥有资质，保证报告的权威性；</w:t>
            </w:r>
          </w:p>
          <w:p w:rsidR="0016217B" w:rsidRPr="00DB21C1" w:rsidRDefault="0016217B" w:rsidP="0016217B">
            <w:pPr>
              <w:numPr>
                <w:ilvl w:val="0"/>
                <w:numId w:val="18"/>
              </w:numPr>
              <w:outlineLvl w:val="6"/>
              <w:rPr>
                <w:rFonts w:ascii="Arial" w:hAnsi="Arial" w:cs="Arial"/>
                <w:bCs/>
                <w:szCs w:val="21"/>
              </w:rPr>
            </w:pPr>
            <w:r w:rsidRPr="00DB21C1">
              <w:rPr>
                <w:rFonts w:ascii="Arial" w:hAnsi="Arabic Typesetting" w:cs="Arial"/>
                <w:bCs/>
                <w:szCs w:val="21"/>
              </w:rPr>
              <w:t>如客户所委托检测项目与上述所列不符，检测时将以实际情况确定最后收费额；</w:t>
            </w:r>
          </w:p>
          <w:p w:rsidR="0016217B" w:rsidRPr="00DB21C1" w:rsidRDefault="0016217B" w:rsidP="0016217B">
            <w:pPr>
              <w:numPr>
                <w:ilvl w:val="0"/>
                <w:numId w:val="18"/>
              </w:numPr>
              <w:outlineLvl w:val="6"/>
              <w:rPr>
                <w:rFonts w:ascii="Arial" w:hAnsi="Arial" w:cs="Arial"/>
                <w:bCs/>
                <w:szCs w:val="21"/>
              </w:rPr>
            </w:pPr>
            <w:r w:rsidRPr="00DB21C1">
              <w:rPr>
                <w:rFonts w:ascii="Arial" w:hAnsi="Arabic Typesetting" w:cs="Arial"/>
                <w:bCs/>
                <w:szCs w:val="21"/>
              </w:rPr>
              <w:t>标准服务周期为：</w:t>
            </w:r>
            <w:r w:rsidRPr="00DB21C1">
              <w:rPr>
                <w:rFonts w:ascii="Arial" w:hAnsi="Arial" w:cs="Arial"/>
                <w:bCs/>
                <w:szCs w:val="21"/>
              </w:rPr>
              <w:t>7-9</w:t>
            </w:r>
            <w:r w:rsidRPr="00DB21C1">
              <w:rPr>
                <w:rFonts w:ascii="Arial" w:hAnsi="Arabic Typesetting" w:cs="Arial"/>
                <w:bCs/>
                <w:szCs w:val="21"/>
              </w:rPr>
              <w:t>个工作日</w:t>
            </w:r>
            <w:r w:rsidR="00AF55FF" w:rsidRPr="00DB21C1">
              <w:rPr>
                <w:rFonts w:ascii="Arial" w:hAnsi="Arabic Typesetting" w:cs="Arial" w:hint="eastAsia"/>
                <w:bCs/>
                <w:szCs w:val="21"/>
              </w:rPr>
              <w:t>，</w:t>
            </w:r>
            <w:r w:rsidRPr="00DB21C1">
              <w:rPr>
                <w:rFonts w:ascii="Arial" w:hAnsi="Arabic Typesetting" w:cs="Arial"/>
                <w:bCs/>
                <w:szCs w:val="21"/>
              </w:rPr>
              <w:t>加急</w:t>
            </w:r>
            <w:r w:rsidR="00AF55FF" w:rsidRPr="00DB21C1">
              <w:rPr>
                <w:rFonts w:ascii="Arial" w:hAnsi="Arial" w:cs="Arial" w:hint="eastAsia"/>
                <w:bCs/>
                <w:szCs w:val="21"/>
              </w:rPr>
              <w:t>6</w:t>
            </w:r>
            <w:r w:rsidRPr="00DB21C1">
              <w:rPr>
                <w:rFonts w:ascii="Arial" w:hAnsi="Arabic Typesetting" w:cs="Arial"/>
                <w:bCs/>
                <w:szCs w:val="21"/>
              </w:rPr>
              <w:t>个工作日，特急</w:t>
            </w:r>
            <w:r w:rsidR="00AF55FF" w:rsidRPr="00DB21C1">
              <w:rPr>
                <w:rFonts w:ascii="Arial" w:hAnsi="Arial" w:cs="Arial" w:hint="eastAsia"/>
                <w:bCs/>
                <w:szCs w:val="21"/>
              </w:rPr>
              <w:t>5</w:t>
            </w:r>
            <w:r w:rsidRPr="00DB21C1">
              <w:rPr>
                <w:rFonts w:ascii="Arial" w:hAnsi="Arabic Typesetting" w:cs="Arial"/>
                <w:bCs/>
                <w:szCs w:val="21"/>
              </w:rPr>
              <w:t>个工作日；</w:t>
            </w:r>
            <w:r w:rsidR="00AF55FF" w:rsidRPr="00DB21C1">
              <w:rPr>
                <w:rFonts w:ascii="Arial" w:hAnsi="Arial" w:cs="Arial"/>
                <w:bCs/>
                <w:szCs w:val="21"/>
              </w:rPr>
              <w:t xml:space="preserve"> </w:t>
            </w:r>
          </w:p>
          <w:p w:rsidR="0016217B" w:rsidRPr="00DB21C1" w:rsidRDefault="0016217B" w:rsidP="0016217B">
            <w:pPr>
              <w:numPr>
                <w:ilvl w:val="0"/>
                <w:numId w:val="18"/>
              </w:numPr>
              <w:outlineLvl w:val="6"/>
              <w:rPr>
                <w:rFonts w:ascii="Arial" w:hAnsi="Arial" w:cs="Arial"/>
                <w:bCs/>
                <w:szCs w:val="21"/>
              </w:rPr>
            </w:pPr>
            <w:r w:rsidRPr="00DB21C1">
              <w:rPr>
                <w:rFonts w:ascii="Arial" w:hAnsi="Arabic Typesetting" w:cs="Arial"/>
                <w:bCs/>
                <w:szCs w:val="21"/>
              </w:rPr>
              <w:t>加急加收</w:t>
            </w:r>
            <w:r w:rsidRPr="00DB21C1">
              <w:rPr>
                <w:rFonts w:ascii="Arial" w:hAnsi="Arial" w:cs="Arial"/>
                <w:bCs/>
                <w:szCs w:val="21"/>
              </w:rPr>
              <w:t>40%</w:t>
            </w:r>
            <w:r w:rsidRPr="00DB21C1">
              <w:rPr>
                <w:rFonts w:ascii="Arial" w:hAnsi="Arabic Typesetting" w:cs="Arial"/>
                <w:bCs/>
                <w:szCs w:val="21"/>
              </w:rPr>
              <w:t>服务费，特急加收</w:t>
            </w:r>
            <w:r w:rsidRPr="00DB21C1">
              <w:rPr>
                <w:rFonts w:ascii="Arial" w:hAnsi="Arial" w:cs="Arial"/>
                <w:bCs/>
                <w:szCs w:val="21"/>
              </w:rPr>
              <w:t>100%</w:t>
            </w:r>
            <w:r w:rsidRPr="00DB21C1">
              <w:rPr>
                <w:rFonts w:ascii="Arial" w:hAnsi="Arabic Typesetting" w:cs="Arial"/>
                <w:bCs/>
                <w:szCs w:val="21"/>
              </w:rPr>
              <w:t>服务费；</w:t>
            </w:r>
          </w:p>
          <w:p w:rsidR="0016217B" w:rsidRPr="00DB21C1" w:rsidRDefault="0016217B" w:rsidP="0016217B">
            <w:pPr>
              <w:numPr>
                <w:ilvl w:val="0"/>
                <w:numId w:val="18"/>
              </w:numPr>
              <w:outlineLvl w:val="6"/>
              <w:rPr>
                <w:rFonts w:ascii="Arial" w:hAnsi="Arial" w:cs="Arial"/>
                <w:bCs/>
                <w:szCs w:val="21"/>
              </w:rPr>
            </w:pPr>
            <w:r w:rsidRPr="00DB21C1">
              <w:rPr>
                <w:rFonts w:ascii="Arial" w:hAnsi="Arabic Typesetting" w:cs="Arial"/>
                <w:bCs/>
                <w:szCs w:val="21"/>
              </w:rPr>
              <w:t>我司财务确认款到后开具发票、发放报告；</w:t>
            </w:r>
          </w:p>
          <w:p w:rsidR="0016217B" w:rsidRPr="00DB21C1" w:rsidRDefault="00AF55FF" w:rsidP="0016217B">
            <w:pPr>
              <w:numPr>
                <w:ilvl w:val="0"/>
                <w:numId w:val="18"/>
              </w:numPr>
              <w:outlineLvl w:val="6"/>
              <w:rPr>
                <w:rFonts w:ascii="宋体"/>
                <w:bCs/>
                <w:szCs w:val="21"/>
              </w:rPr>
            </w:pPr>
            <w:r w:rsidRPr="00DB21C1">
              <w:rPr>
                <w:rFonts w:ascii="Arial" w:hAnsi="Arabic Typesetting" w:cs="Arial"/>
                <w:bCs/>
                <w:szCs w:val="21"/>
              </w:rPr>
              <w:t>回传的汇款底单请备注上对应</w:t>
            </w:r>
            <w:r w:rsidRPr="00DB21C1">
              <w:rPr>
                <w:rFonts w:ascii="Arial" w:hAnsi="Arabic Typesetting" w:cs="Arial" w:hint="eastAsia"/>
                <w:bCs/>
                <w:szCs w:val="21"/>
              </w:rPr>
              <w:t>订单</w:t>
            </w:r>
            <w:r w:rsidR="0016217B" w:rsidRPr="00DB21C1">
              <w:rPr>
                <w:rFonts w:ascii="Arial" w:hAnsi="Arabic Typesetting" w:cs="Arial"/>
                <w:bCs/>
                <w:szCs w:val="21"/>
              </w:rPr>
              <w:t>号。</w:t>
            </w:r>
          </w:p>
        </w:tc>
      </w:tr>
      <w:tr w:rsidR="0016217B" w:rsidRPr="00DB21C1" w:rsidTr="00700BD3">
        <w:trPr>
          <w:trHeight w:val="1094"/>
        </w:trPr>
        <w:tc>
          <w:tcPr>
            <w:tcW w:w="10327" w:type="dxa"/>
            <w:gridSpan w:val="7"/>
            <w:vAlign w:val="center"/>
          </w:tcPr>
          <w:p w:rsidR="0016217B" w:rsidRPr="00DB21C1" w:rsidRDefault="0016217B" w:rsidP="00700BD3">
            <w:pPr>
              <w:rPr>
                <w:rFonts w:ascii="Arial" w:hAnsi="Arial" w:cs="Arial"/>
                <w:b/>
                <w:szCs w:val="21"/>
              </w:rPr>
            </w:pPr>
            <w:r w:rsidRPr="00DB21C1">
              <w:rPr>
                <w:rFonts w:ascii="Arial" w:hAnsi="宋体" w:cs="Arial"/>
                <w:b/>
                <w:szCs w:val="21"/>
              </w:rPr>
              <w:t>帐户名称：中山市立创检测技术服务有限公司</w:t>
            </w:r>
          </w:p>
          <w:p w:rsidR="0016217B" w:rsidRPr="00DB21C1" w:rsidRDefault="0016217B" w:rsidP="00700BD3">
            <w:pPr>
              <w:rPr>
                <w:rFonts w:ascii="Arial" w:hAnsi="Arial" w:cs="Arial"/>
                <w:b/>
                <w:szCs w:val="21"/>
              </w:rPr>
            </w:pPr>
            <w:r w:rsidRPr="00DB21C1">
              <w:rPr>
                <w:rFonts w:ascii="Arial" w:hAnsi="宋体" w:cs="Arial"/>
                <w:b/>
                <w:szCs w:val="21"/>
              </w:rPr>
              <w:t>帐</w:t>
            </w:r>
            <w:r w:rsidR="00700BD3" w:rsidRPr="00DB21C1">
              <w:rPr>
                <w:rFonts w:ascii="Arial" w:hAnsi="Arial" w:cs="Arial"/>
                <w:b/>
                <w:szCs w:val="21"/>
              </w:rPr>
              <w:t xml:space="preserve">    </w:t>
            </w:r>
            <w:r w:rsidRPr="00DB21C1">
              <w:rPr>
                <w:rFonts w:ascii="Arial" w:hAnsi="宋体" w:cs="Arial"/>
                <w:b/>
                <w:szCs w:val="21"/>
              </w:rPr>
              <w:t>号：</w:t>
            </w:r>
            <w:r w:rsidRPr="00DB21C1">
              <w:rPr>
                <w:rFonts w:ascii="Arial" w:hAnsi="Arial" w:cs="Arial"/>
                <w:b/>
                <w:szCs w:val="21"/>
              </w:rPr>
              <w:t>4400 1780 4290 5300 1769-0005</w:t>
            </w:r>
          </w:p>
          <w:p w:rsidR="0016217B" w:rsidRPr="00DB21C1" w:rsidRDefault="0016217B" w:rsidP="00700BD3">
            <w:pPr>
              <w:rPr>
                <w:rFonts w:ascii="宋体" w:hAnsi="宋体" w:cs="宋体"/>
                <w:b/>
                <w:szCs w:val="21"/>
              </w:rPr>
            </w:pPr>
            <w:r w:rsidRPr="00DB21C1">
              <w:rPr>
                <w:rFonts w:ascii="Arial" w:hAnsi="宋体" w:cs="Arial"/>
                <w:b/>
                <w:szCs w:val="21"/>
              </w:rPr>
              <w:t>开户银行：中国建设银行中山基头庙分理处</w:t>
            </w:r>
          </w:p>
        </w:tc>
      </w:tr>
    </w:tbl>
    <w:p w:rsidR="0016217B" w:rsidRPr="00DB21C1" w:rsidRDefault="00232129" w:rsidP="005A5E45">
      <w:pPr>
        <w:spacing w:beforeLines="50"/>
        <w:jc w:val="left"/>
        <w:rPr>
          <w:rFonts w:ascii="宋体" w:hAnsi="宋体" w:cs="宋体"/>
        </w:rPr>
      </w:pPr>
      <w:r>
        <w:rPr>
          <w:rFonts w:hint="eastAsia"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168275</wp:posOffset>
            </wp:positionV>
            <wp:extent cx="981075" cy="1019175"/>
            <wp:effectExtent l="57150" t="0" r="47625" b="0"/>
            <wp:wrapNone/>
            <wp:docPr id="141" name="图片 46" descr="{F607C5AB-C6E8-4A00-9C90-4F8A8D200BA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{F607C5AB-C6E8-4A00-9C90-4F8A8D200BAA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-5537179">
                      <a:off x="0" y="0"/>
                      <a:ext cx="981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17B" w:rsidRPr="00DB21C1">
        <w:rPr>
          <w:rFonts w:hint="eastAsia"/>
        </w:rPr>
        <w:t xml:space="preserve"> LCTECH</w:t>
      </w:r>
      <w:r w:rsidR="0016217B" w:rsidRPr="00DB21C1">
        <w:rPr>
          <w:rFonts w:hint="eastAsia"/>
        </w:rPr>
        <w:t>代表签名</w:t>
      </w:r>
      <w:r w:rsidR="0016217B" w:rsidRPr="00DB21C1">
        <w:rPr>
          <w:rFonts w:hint="eastAsia"/>
        </w:rPr>
        <w:t xml:space="preserve">                                              </w:t>
      </w:r>
      <w:r w:rsidR="0016217B" w:rsidRPr="00DB21C1">
        <w:rPr>
          <w:rFonts w:hint="eastAsia"/>
        </w:rPr>
        <w:t>客户确认（公司印章及签名）</w:t>
      </w:r>
      <w:r w:rsidR="0016217B" w:rsidRPr="00DB21C1">
        <w:rPr>
          <w:rFonts w:hint="eastAsia"/>
        </w:rPr>
        <w:t xml:space="preserve">                                                                                       </w:t>
      </w:r>
    </w:p>
    <w:p w:rsidR="0016217B" w:rsidRPr="00DB21C1" w:rsidRDefault="0016217B" w:rsidP="005A5E45">
      <w:pPr>
        <w:spacing w:beforeLines="50"/>
      </w:pPr>
    </w:p>
    <w:p w:rsidR="0016217B" w:rsidRPr="00DB21C1" w:rsidRDefault="0016217B" w:rsidP="005A5E45">
      <w:pPr>
        <w:spacing w:beforeLines="50"/>
      </w:pPr>
    </w:p>
    <w:p w:rsidR="00AF55FF" w:rsidRPr="00DB21C1" w:rsidRDefault="00B8710E" w:rsidP="005A5E45">
      <w:pPr>
        <w:spacing w:beforeLines="50"/>
        <w:jc w:val="left"/>
      </w:pPr>
      <w:r w:rsidRPr="00DB21C1">
        <w:rPr>
          <w:rFonts w:hint="eastAsia"/>
        </w:rPr>
        <w:t xml:space="preserve">                  </w:t>
      </w:r>
      <w:r w:rsidR="004B3603">
        <w:rPr>
          <w:rFonts w:hint="eastAsia"/>
        </w:rPr>
        <w:t xml:space="preserve">                  </w:t>
      </w:r>
      <w:r w:rsidR="00DB21C1">
        <w:rPr>
          <w:rFonts w:hint="eastAsia"/>
        </w:rPr>
        <w:t xml:space="preserve">                           </w:t>
      </w:r>
    </w:p>
    <w:p w:rsidR="0016217B" w:rsidRPr="00DB21C1" w:rsidRDefault="0081259A" w:rsidP="005A5E45">
      <w:pPr>
        <w:spacing w:beforeLines="50"/>
        <w:jc w:val="left"/>
      </w:pPr>
      <w:r>
        <w:pict>
          <v:line id="直线 34" o:spid="_x0000_s1163" style="position:absolute;z-index:251658240" from="329.95pt,2.55pt" to="473.95pt,2.55pt"/>
        </w:pict>
      </w:r>
      <w:r>
        <w:pict>
          <v:line id="直线 33" o:spid="_x0000_s1162" style="position:absolute;z-index:251657216" from=".55pt,5.8pt" to="63.55pt,5.8pt"/>
        </w:pict>
      </w:r>
      <w:r w:rsidR="0016217B" w:rsidRPr="00DB21C1">
        <w:rPr>
          <w:rFonts w:hint="eastAsia"/>
        </w:rPr>
        <w:t>日期：</w:t>
      </w:r>
      <w:r w:rsidR="00DB21C1">
        <w:rPr>
          <w:rFonts w:hint="eastAsia"/>
        </w:rPr>
        <w:t xml:space="preserve">${quotation_date}         </w:t>
      </w:r>
      <w:r w:rsidR="0016217B" w:rsidRPr="00DB21C1">
        <w:rPr>
          <w:rFonts w:hint="eastAsia"/>
        </w:rPr>
        <w:t xml:space="preserve">                                 </w:t>
      </w:r>
      <w:r w:rsidR="0016217B" w:rsidRPr="00DB21C1">
        <w:rPr>
          <w:rFonts w:hint="eastAsia"/>
        </w:rPr>
        <w:t>日期：</w:t>
      </w:r>
      <w:r w:rsidR="0016217B" w:rsidRPr="00DB21C1">
        <w:rPr>
          <w:rFonts w:hint="eastAsia"/>
        </w:rPr>
        <w:t xml:space="preserve">                                       </w:t>
      </w:r>
    </w:p>
    <w:p w:rsidR="0016217B" w:rsidRPr="00DB21C1" w:rsidRDefault="0081259A" w:rsidP="005A5E45">
      <w:pPr>
        <w:spacing w:beforeLines="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5" o:spid="_x0000_s1167" type="#_x0000_t202" style="position:absolute;left:0;text-align:left;margin-left:397.35pt;margin-top:8.5pt;width:105.75pt;height:42.75pt;z-index:251659264" filled="f" stroked="f">
            <v:textbox>
              <w:txbxContent>
                <w:p w:rsidR="00153D87" w:rsidRPr="008B2C3D" w:rsidRDefault="00153D87" w:rsidP="00153D87">
                  <w:pPr>
                    <w:spacing w:line="320" w:lineRule="exact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153D87">
                    <w:rPr>
                      <w:rFonts w:ascii="宋体" w:hAnsi="宋体" w:hint="eastAsia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r w:rsidRPr="008B2C3D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机</w:t>
                  </w:r>
                  <w:r w:rsidRPr="008B2C3D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</w:t>
                  </w:r>
                  <w:r w:rsidRPr="008B2C3D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密</w:t>
                  </w:r>
                </w:p>
                <w:p w:rsidR="00153D87" w:rsidRPr="008B2C3D" w:rsidRDefault="00153D87" w:rsidP="00153D87">
                  <w:pPr>
                    <w:spacing w:line="320" w:lineRule="exact"/>
                    <w:jc w:val="center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8B2C3D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Confidential</w:t>
                  </w:r>
                </w:p>
              </w:txbxContent>
            </v:textbox>
          </v:shape>
        </w:pict>
      </w:r>
      <w:r w:rsidR="0016217B" w:rsidRPr="00DB21C1">
        <w:rPr>
          <w:rFonts w:hint="eastAsia"/>
        </w:rPr>
        <w:t xml:space="preserve">      </w:t>
      </w:r>
    </w:p>
    <w:p w:rsidR="00D00302" w:rsidRPr="00DB21C1" w:rsidRDefault="00153D87" w:rsidP="005A5E45">
      <w:pPr>
        <w:tabs>
          <w:tab w:val="left" w:pos="4290"/>
        </w:tabs>
        <w:spacing w:beforeLines="50"/>
      </w:pPr>
      <w:r w:rsidRPr="00DB21C1">
        <w:tab/>
      </w:r>
    </w:p>
    <w:p w:rsidR="00D53391" w:rsidRPr="00DB21C1" w:rsidRDefault="00D53391" w:rsidP="005A5E45">
      <w:pPr>
        <w:tabs>
          <w:tab w:val="left" w:pos="4290"/>
        </w:tabs>
        <w:spacing w:beforeLines="50"/>
      </w:pPr>
    </w:p>
    <w:p w:rsidR="00D53391" w:rsidRPr="00DB21C1" w:rsidRDefault="00D53391" w:rsidP="0081259A">
      <w:pPr>
        <w:tabs>
          <w:tab w:val="left" w:pos="4290"/>
        </w:tabs>
        <w:spacing w:beforeLines="50"/>
        <w:jc w:val="center"/>
        <w:rPr>
          <w:sz w:val="24"/>
        </w:rPr>
      </w:pPr>
    </w:p>
    <w:sectPr w:rsidR="00D53391" w:rsidRPr="00DB21C1" w:rsidSect="0016217B">
      <w:headerReference w:type="default" r:id="rId9"/>
      <w:footerReference w:type="default" r:id="rId10"/>
      <w:pgSz w:w="11906" w:h="16838"/>
      <w:pgMar w:top="56" w:right="737" w:bottom="426" w:left="1008" w:header="31" w:footer="490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AE4" w:rsidRDefault="00457AE4">
      <w:r>
        <w:separator/>
      </w:r>
    </w:p>
  </w:endnote>
  <w:endnote w:type="continuationSeparator" w:id="1">
    <w:p w:rsidR="00457AE4" w:rsidRDefault="00457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7B" w:rsidRDefault="0016217B" w:rsidP="00C3481A">
    <w:pPr>
      <w:pStyle w:val="a4"/>
      <w:ind w:firstLineChars="600" w:firstLine="1080"/>
      <w:jc w:val="both"/>
      <w:rPr>
        <w:rFonts w:ascii="Tahoma" w:hAnsi="Tahoma" w:cs="Tahoma"/>
        <w:bCs/>
      </w:rPr>
    </w:pPr>
    <w:r>
      <w:rPr>
        <w:rFonts w:ascii="Tahoma" w:hAnsi="Tahoma" w:cs="Tahoma" w:hint="eastAsia"/>
        <w:bCs/>
      </w:rPr>
      <w:t>文件编号：</w:t>
    </w:r>
    <w:r>
      <w:rPr>
        <w:rFonts w:ascii="Tahoma" w:hAnsi="Tahoma" w:cs="Tahoma" w:hint="eastAsia"/>
        <w:bCs/>
      </w:rPr>
      <w:t xml:space="preserve"> </w:t>
    </w:r>
    <w:r>
      <w:rPr>
        <w:rFonts w:ascii="Tahoma" w:hAnsi="Tahoma" w:cs="Tahoma"/>
        <w:bCs/>
      </w:rPr>
      <w:t>LC-WS-</w:t>
    </w:r>
    <w:r>
      <w:rPr>
        <w:rFonts w:ascii="Tahoma" w:hAnsi="Tahoma" w:cs="Tahoma" w:hint="eastAsia"/>
        <w:bCs/>
      </w:rPr>
      <w:t>PM</w:t>
    </w:r>
    <w:r>
      <w:rPr>
        <w:rFonts w:ascii="Tahoma" w:hAnsi="Tahoma" w:cs="Tahoma"/>
        <w:bCs/>
      </w:rPr>
      <w:t>-</w:t>
    </w:r>
    <w:r>
      <w:rPr>
        <w:rFonts w:ascii="Tahoma" w:hAnsi="Tahoma" w:cs="Tahoma" w:hint="eastAsia"/>
        <w:bCs/>
      </w:rPr>
      <w:t>503</w:t>
    </w:r>
    <w:r>
      <w:rPr>
        <w:rFonts w:ascii="Tahoma" w:hAnsi="Tahoma" w:cs="Tahoma"/>
        <w:bCs/>
      </w:rPr>
      <w:t xml:space="preserve"> </w:t>
    </w:r>
    <w:r>
      <w:rPr>
        <w:rFonts w:ascii="Tahoma" w:hAnsi="Tahoma" w:cs="Tahoma" w:hint="eastAsia"/>
        <w:bCs/>
      </w:rPr>
      <w:t xml:space="preserve">            </w:t>
    </w:r>
    <w:r w:rsidR="00C3481A">
      <w:rPr>
        <w:rFonts w:ascii="Tahoma" w:hAnsi="Tahoma" w:cs="Tahoma" w:hint="eastAsia"/>
        <w:bCs/>
      </w:rPr>
      <w:t xml:space="preserve"> </w:t>
    </w:r>
    <w:r>
      <w:rPr>
        <w:rFonts w:ascii="Tahoma" w:hAnsi="Tahoma" w:cs="Tahoma" w:hint="eastAsia"/>
        <w:bCs/>
      </w:rPr>
      <w:t xml:space="preserve"> </w:t>
    </w:r>
    <w:r>
      <w:rPr>
        <w:rFonts w:ascii="Tahoma" w:hAnsi="Tahoma" w:cs="Tahoma" w:hint="eastAsia"/>
        <w:bCs/>
      </w:rPr>
      <w:t>版本</w:t>
    </w:r>
    <w:r>
      <w:rPr>
        <w:rFonts w:ascii="Tahoma" w:hAnsi="宋体" w:cs="Tahoma"/>
        <w:bCs/>
      </w:rPr>
      <w:t>：</w:t>
    </w:r>
    <w:r>
      <w:rPr>
        <w:rFonts w:ascii="Tahoma" w:hAnsi="宋体" w:cs="Tahoma" w:hint="eastAsia"/>
        <w:bCs/>
      </w:rPr>
      <w:t>1</w:t>
    </w:r>
    <w:r>
      <w:rPr>
        <w:rFonts w:ascii="Tahoma" w:hAnsi="Tahoma" w:cs="Tahoma" w:hint="eastAsia"/>
        <w:bCs/>
      </w:rPr>
      <w:t>.0</w:t>
    </w:r>
    <w:r>
      <w:rPr>
        <w:rFonts w:ascii="Tahoma" w:hAnsi="Tahoma" w:cs="Tahoma"/>
        <w:bCs/>
      </w:rPr>
      <w:t xml:space="preserve">  </w:t>
    </w:r>
    <w:r>
      <w:rPr>
        <w:rFonts w:ascii="Tahoma" w:hAnsi="Tahoma" w:cs="Tahoma" w:hint="eastAsia"/>
        <w:bCs/>
      </w:rPr>
      <w:t xml:space="preserve">              </w:t>
    </w:r>
    <w:r>
      <w:rPr>
        <w:rFonts w:ascii="Tahoma" w:hAnsi="Tahoma" w:cs="Tahoma" w:hint="eastAsia"/>
        <w:bCs/>
      </w:rPr>
      <w:t>生效日期：</w:t>
    </w:r>
    <w:r>
      <w:rPr>
        <w:rFonts w:ascii="Tahoma" w:hAnsi="Tahoma" w:cs="Tahoma" w:hint="eastAsia"/>
        <w:bCs/>
      </w:rPr>
      <w:t>2017-01-01</w:t>
    </w:r>
  </w:p>
  <w:p w:rsidR="0078102F" w:rsidRPr="0016217B" w:rsidRDefault="0016217B" w:rsidP="0016217B">
    <w:pPr>
      <w:pStyle w:val="a4"/>
      <w:jc w:val="center"/>
    </w:pPr>
    <w:r>
      <w:rPr>
        <w:rFonts w:hint="eastAsia"/>
      </w:rPr>
      <w:t>所有测试依照测试通用条款进行</w:t>
    </w:r>
    <w:r>
      <w:rPr>
        <w:rFonts w:hint="eastAsia"/>
      </w:rPr>
      <w:t>,</w:t>
    </w:r>
    <w:r>
      <w:rPr>
        <w:rFonts w:hint="eastAsia"/>
      </w:rPr>
      <w:t>如需查阅</w:t>
    </w:r>
    <w:r>
      <w:rPr>
        <w:rFonts w:hint="eastAsia"/>
      </w:rPr>
      <w:t>,</w:t>
    </w:r>
    <w:r>
      <w:rPr>
        <w:rFonts w:hint="eastAsia"/>
      </w:rPr>
      <w:t>请向我司索取副本</w:t>
    </w:r>
    <w:r>
      <w:rPr>
        <w:rFonts w:hint="eastAsia"/>
      </w:rPr>
      <w:t>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AE4" w:rsidRDefault="00457AE4">
      <w:r>
        <w:separator/>
      </w:r>
    </w:p>
  </w:footnote>
  <w:footnote w:type="continuationSeparator" w:id="1">
    <w:p w:rsidR="00457AE4" w:rsidRDefault="00457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2F" w:rsidRDefault="00232129">
    <w:pPr>
      <w:pStyle w:val="a3"/>
      <w:ind w:leftChars="-171" w:left="-359"/>
      <w:jc w:val="both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-147320</wp:posOffset>
          </wp:positionH>
          <wp:positionV relativeFrom="paragraph">
            <wp:posOffset>95250</wp:posOffset>
          </wp:positionV>
          <wp:extent cx="1562100" cy="752475"/>
          <wp:effectExtent l="0" t="0" r="0" b="0"/>
          <wp:wrapNone/>
          <wp:docPr id="5" name="图片 36" descr="LOGO规范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6" descr="LOGO规范-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00000" contrast="-100000"/>
                    <a:grayscl/>
                  </a:blip>
                  <a:srcRect b="1171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77D59" w:rsidRDefault="00E77D59" w:rsidP="00E77D59">
    <w:pPr>
      <w:tabs>
        <w:tab w:val="left" w:pos="2430"/>
      </w:tabs>
      <w:ind w:leftChars="450" w:left="945" w:right="-357"/>
      <w:rPr>
        <w:rFonts w:ascii="黑体" w:eastAsia="黑体" w:hAnsi="Arial" w:cs="Arial"/>
        <w:b/>
        <w:sz w:val="28"/>
        <w:szCs w:val="28"/>
      </w:rPr>
    </w:pPr>
    <w:r>
      <w:rPr>
        <w:rFonts w:hint="eastAsia"/>
      </w:rPr>
      <w:t xml:space="preserve">                                  </w:t>
    </w:r>
    <w:r w:rsidRPr="006B4A72">
      <w:rPr>
        <w:rFonts w:ascii="黑体" w:eastAsia="黑体" w:hAnsi="Arial" w:cs="Arial" w:hint="eastAsia"/>
        <w:b/>
        <w:sz w:val="28"/>
        <w:szCs w:val="28"/>
      </w:rPr>
      <w:t>中山市立创</w:t>
    </w:r>
    <w:r>
      <w:rPr>
        <w:rFonts w:ascii="黑体" w:eastAsia="黑体" w:hAnsi="Arial" w:cs="Arial" w:hint="eastAsia"/>
        <w:b/>
        <w:sz w:val="28"/>
        <w:szCs w:val="28"/>
      </w:rPr>
      <w:t xml:space="preserve">检测技术服务有限公司 </w:t>
    </w:r>
  </w:p>
  <w:p w:rsidR="00E77D59" w:rsidRDefault="00E77D59" w:rsidP="00E77D59">
    <w:pPr>
      <w:tabs>
        <w:tab w:val="left" w:pos="2430"/>
      </w:tabs>
      <w:ind w:right="-357" w:firstLineChars="1561" w:firstLine="4388"/>
      <w:rPr>
        <w:rFonts w:ascii="黑体" w:eastAsia="黑体" w:hAnsi="Arial" w:cs="Arial"/>
        <w:b/>
        <w:szCs w:val="21"/>
      </w:rPr>
    </w:pPr>
    <w:r>
      <w:rPr>
        <w:rFonts w:ascii="黑体" w:eastAsia="黑体" w:hAnsi="Arial" w:cs="Arial" w:hint="eastAsia"/>
        <w:b/>
        <w:sz w:val="28"/>
        <w:szCs w:val="28"/>
      </w:rPr>
      <w:t xml:space="preserve"> </w:t>
    </w:r>
    <w:r>
      <w:rPr>
        <w:rFonts w:ascii="Arial" w:hAnsi="Arial" w:cs="Arial" w:hint="eastAsia"/>
        <w:szCs w:val="21"/>
        <w:lang w:val="pt-BR"/>
      </w:rPr>
      <w:t>T</w:t>
    </w:r>
    <w:r>
      <w:rPr>
        <w:rFonts w:ascii="Arial" w:hAnsi="Arial" w:cs="Arial"/>
        <w:szCs w:val="21"/>
        <w:lang w:val="pt-BR"/>
      </w:rPr>
      <w:t>el: +86-760-2833</w:t>
    </w:r>
    <w:r>
      <w:rPr>
        <w:rFonts w:ascii="Arial" w:hAnsi="Arial" w:cs="Arial" w:hint="eastAsia"/>
        <w:szCs w:val="21"/>
        <w:lang w:val="pt-BR"/>
      </w:rPr>
      <w:t xml:space="preserve">366     </w:t>
    </w:r>
    <w:r>
      <w:rPr>
        <w:rFonts w:ascii="Arial" w:hAnsi="Arial" w:cs="Arial"/>
        <w:szCs w:val="21"/>
        <w:lang w:val="pt-BR"/>
      </w:rPr>
      <w:t>Fax:  +86-760-2833399</w:t>
    </w:r>
  </w:p>
  <w:p w:rsidR="00E77D59" w:rsidRDefault="00E77D59" w:rsidP="00E77D59">
    <w:pPr>
      <w:tabs>
        <w:tab w:val="left" w:pos="2430"/>
      </w:tabs>
      <w:ind w:right="-357" w:firstLineChars="2150" w:firstLine="4515"/>
      <w:rPr>
        <w:rFonts w:ascii="Arial" w:hAnsi="Arial" w:cs="Arial"/>
        <w:szCs w:val="21"/>
      </w:rPr>
    </w:pPr>
    <w:r>
      <w:rPr>
        <w:rFonts w:ascii="Arial" w:hAnsi="Arial" w:cs="Arial" w:hint="eastAsia"/>
        <w:szCs w:val="21"/>
      </w:rPr>
      <w:t>地址：</w:t>
    </w:r>
    <w:r>
      <w:rPr>
        <w:rFonts w:ascii="Arial" w:hAnsi="Arial" w:cs="Arial" w:hint="eastAsia"/>
        <w:szCs w:val="21"/>
      </w:rPr>
      <w:t xml:space="preserve"> </w:t>
    </w:r>
    <w:r>
      <w:rPr>
        <w:rFonts w:ascii="Arial" w:hAnsi="Arial" w:cs="Arial" w:hint="eastAsia"/>
        <w:szCs w:val="21"/>
      </w:rPr>
      <w:t>广东省中山市小榄镇广源路科技创业中心立创检测大厦</w:t>
    </w:r>
  </w:p>
  <w:p w:rsidR="00E77D59" w:rsidRDefault="00E77D59" w:rsidP="00E77D59">
    <w:pPr>
      <w:tabs>
        <w:tab w:val="left" w:pos="2430"/>
      </w:tabs>
      <w:ind w:leftChars="-66" w:left="-139" w:right="-357" w:firstLineChars="2219" w:firstLine="4660"/>
      <w:rPr>
        <w:rFonts w:ascii="Arial" w:hAnsi="Arial" w:cs="Arial"/>
        <w:szCs w:val="21"/>
      </w:rPr>
    </w:pPr>
    <w:r>
      <w:rPr>
        <w:rFonts w:hint="eastAsia"/>
        <w:szCs w:val="21"/>
      </w:rPr>
      <w:t>网址：</w:t>
    </w:r>
    <w:r>
      <w:rPr>
        <w:rFonts w:hint="eastAsia"/>
        <w:szCs w:val="21"/>
      </w:rPr>
      <w:t xml:space="preserve"> </w:t>
    </w:r>
    <w:hyperlink r:id="rId2" w:history="1">
      <w:r w:rsidRPr="00C26156">
        <w:rPr>
          <w:rStyle w:val="a8"/>
          <w:rFonts w:hint="eastAsia"/>
          <w:szCs w:val="21"/>
        </w:rPr>
        <w:t>www.lccert.com</w:t>
      </w:r>
    </w:hyperlink>
    <w:r>
      <w:rPr>
        <w:rFonts w:hint="eastAsia"/>
        <w:szCs w:val="21"/>
      </w:rPr>
      <w:t xml:space="preserve">          </w:t>
    </w:r>
    <w:r w:rsidR="00AF55FF">
      <w:rPr>
        <w:rFonts w:hint="eastAsia"/>
        <w:szCs w:val="21"/>
      </w:rPr>
      <w:t>订</w:t>
    </w:r>
    <w:r>
      <w:rPr>
        <w:rFonts w:hint="eastAsia"/>
        <w:szCs w:val="21"/>
      </w:rPr>
      <w:t>单号：</w:t>
    </w:r>
    <w:r w:rsidR="00B639B3">
      <w:rPr>
        <w:rFonts w:hint="eastAsia"/>
        <w:color w:val="000000"/>
        <w:szCs w:val="21"/>
      </w:rPr>
      <w:t>${order_number}</w:t>
    </w:r>
  </w:p>
  <w:p w:rsidR="0078102F" w:rsidRPr="00E77D59" w:rsidRDefault="00E77D59" w:rsidP="00E77D59">
    <w:pPr>
      <w:tabs>
        <w:tab w:val="left" w:pos="2430"/>
      </w:tabs>
      <w:ind w:leftChars="-73" w:left="-140" w:right="-357" w:hangingChars="6" w:hanging="13"/>
      <w:rPr>
        <w:rFonts w:ascii="Arial" w:hAnsi="Arial" w:cs="Arial"/>
        <w:szCs w:val="21"/>
      </w:rPr>
    </w:pPr>
    <w:r>
      <w:rPr>
        <w:rFonts w:hint="eastAsia"/>
        <w:b/>
        <w:sz w:val="22"/>
        <w:szCs w:val="22"/>
      </w:rPr>
      <w:t>立创检测</w:t>
    </w:r>
    <w:r>
      <w:rPr>
        <w:rFonts w:hint="eastAsia"/>
        <w:b/>
        <w:sz w:val="22"/>
        <w:szCs w:val="22"/>
      </w:rPr>
      <w:t>-</w:t>
    </w:r>
    <w:r>
      <w:rPr>
        <w:rFonts w:hint="eastAsia"/>
        <w:b/>
        <w:sz w:val="22"/>
        <w:szCs w:val="22"/>
      </w:rPr>
      <w:t>您身边的专业实验室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56DA"/>
    <w:multiLevelType w:val="hybridMultilevel"/>
    <w:tmpl w:val="F21CD522"/>
    <w:lvl w:ilvl="0" w:tplc="E7FC6A42">
      <w:start w:val="1"/>
      <w:numFmt w:val="upperLetter"/>
      <w:lvlText w:val="(%1)"/>
      <w:lvlJc w:val="left"/>
      <w:pPr>
        <w:tabs>
          <w:tab w:val="num" w:pos="30"/>
        </w:tabs>
        <w:ind w:left="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">
    <w:nsid w:val="089A3D11"/>
    <w:multiLevelType w:val="hybridMultilevel"/>
    <w:tmpl w:val="AC58297A"/>
    <w:lvl w:ilvl="0" w:tplc="16F63C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C601F"/>
    <w:multiLevelType w:val="multilevel"/>
    <w:tmpl w:val="11CC601F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14A24ABE"/>
    <w:multiLevelType w:val="hybridMultilevel"/>
    <w:tmpl w:val="CC9E50C2"/>
    <w:lvl w:ilvl="0" w:tplc="ADF8AE14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A91B50"/>
    <w:multiLevelType w:val="hybridMultilevel"/>
    <w:tmpl w:val="41D8528A"/>
    <w:lvl w:ilvl="0" w:tplc="1B9CA1F8">
      <w:start w:val="1"/>
      <w:numFmt w:val="decimal"/>
      <w:lvlText w:val="%1"/>
      <w:lvlJc w:val="left"/>
      <w:pPr>
        <w:tabs>
          <w:tab w:val="num" w:pos="76"/>
        </w:tabs>
        <w:ind w:left="76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1"/>
        </w:tabs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1"/>
        </w:tabs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1"/>
        </w:tabs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1"/>
        </w:tabs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1"/>
        </w:tabs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1"/>
        </w:tabs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1"/>
        </w:tabs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1"/>
        </w:tabs>
        <w:ind w:left="3421" w:hanging="420"/>
      </w:pPr>
    </w:lvl>
  </w:abstractNum>
  <w:abstractNum w:abstractNumId="5">
    <w:nsid w:val="32E711D9"/>
    <w:multiLevelType w:val="hybridMultilevel"/>
    <w:tmpl w:val="A662AFA8"/>
    <w:lvl w:ilvl="0" w:tplc="F9666E5E">
      <w:start w:val="3"/>
      <w:numFmt w:val="upperLetter"/>
      <w:lvlText w:val="(%1)"/>
      <w:lvlJc w:val="left"/>
      <w:pPr>
        <w:tabs>
          <w:tab w:val="num" w:pos="421"/>
        </w:tabs>
        <w:ind w:left="42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6">
    <w:nsid w:val="32F75DFE"/>
    <w:multiLevelType w:val="hybridMultilevel"/>
    <w:tmpl w:val="FD2AF61E"/>
    <w:lvl w:ilvl="0" w:tplc="2FDEAB0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6273347"/>
    <w:multiLevelType w:val="multilevel"/>
    <w:tmpl w:val="273A5028"/>
    <w:lvl w:ilvl="0">
      <w:start w:val="1"/>
      <w:numFmt w:val="decimal"/>
      <w:lvlText w:val="%1."/>
      <w:lvlJc w:val="left"/>
      <w:pPr>
        <w:tabs>
          <w:tab w:val="num" w:pos="0"/>
        </w:tabs>
        <w:ind w:left="0" w:hanging="357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3B3072D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3E532CFA"/>
    <w:multiLevelType w:val="hybridMultilevel"/>
    <w:tmpl w:val="72A8F534"/>
    <w:lvl w:ilvl="0" w:tplc="C8CCE582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4028E0"/>
    <w:multiLevelType w:val="hybridMultilevel"/>
    <w:tmpl w:val="4D56551C"/>
    <w:lvl w:ilvl="0" w:tplc="457039D6">
      <w:start w:val="1"/>
      <w:numFmt w:val="decimal"/>
      <w:lvlText w:val="（%1）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1">
    <w:nsid w:val="40890DFF"/>
    <w:multiLevelType w:val="hybridMultilevel"/>
    <w:tmpl w:val="46FEF658"/>
    <w:lvl w:ilvl="0" w:tplc="9C726E98">
      <w:start w:val="1"/>
      <w:numFmt w:val="decimal"/>
      <w:lvlText w:val="(%1)"/>
      <w:lvlJc w:val="left"/>
      <w:pPr>
        <w:tabs>
          <w:tab w:val="num" w:pos="374"/>
        </w:tabs>
        <w:ind w:left="37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9"/>
        </w:tabs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9"/>
        </w:tabs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9"/>
        </w:tabs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9"/>
        </w:tabs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9"/>
        </w:tabs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9"/>
        </w:tabs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9"/>
        </w:tabs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9"/>
        </w:tabs>
        <w:ind w:left="3779" w:hanging="420"/>
      </w:pPr>
    </w:lvl>
  </w:abstractNum>
  <w:abstractNum w:abstractNumId="12">
    <w:nsid w:val="5E390B2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67AA2C1D"/>
    <w:multiLevelType w:val="multilevel"/>
    <w:tmpl w:val="273A5028"/>
    <w:lvl w:ilvl="0">
      <w:start w:val="1"/>
      <w:numFmt w:val="decimal"/>
      <w:lvlText w:val="%1."/>
      <w:lvlJc w:val="left"/>
      <w:pPr>
        <w:tabs>
          <w:tab w:val="num" w:pos="0"/>
        </w:tabs>
        <w:ind w:left="0" w:hanging="357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68EF6A07"/>
    <w:multiLevelType w:val="hybridMultilevel"/>
    <w:tmpl w:val="6298E716"/>
    <w:lvl w:ilvl="0" w:tplc="523C567C">
      <w:start w:val="2"/>
      <w:numFmt w:val="decimal"/>
      <w:lvlText w:val="%1"/>
      <w:lvlJc w:val="left"/>
      <w:pPr>
        <w:ind w:left="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3" w:hanging="420"/>
      </w:pPr>
    </w:lvl>
    <w:lvl w:ilvl="2" w:tplc="0409001B" w:tentative="1">
      <w:start w:val="1"/>
      <w:numFmt w:val="lowerRoman"/>
      <w:lvlText w:val="%3."/>
      <w:lvlJc w:val="right"/>
      <w:pPr>
        <w:ind w:left="903" w:hanging="420"/>
      </w:pPr>
    </w:lvl>
    <w:lvl w:ilvl="3" w:tplc="0409000F" w:tentative="1">
      <w:start w:val="1"/>
      <w:numFmt w:val="decimal"/>
      <w:lvlText w:val="%4."/>
      <w:lvlJc w:val="left"/>
      <w:pPr>
        <w:ind w:left="1323" w:hanging="420"/>
      </w:pPr>
    </w:lvl>
    <w:lvl w:ilvl="4" w:tplc="04090019" w:tentative="1">
      <w:start w:val="1"/>
      <w:numFmt w:val="lowerLetter"/>
      <w:lvlText w:val="%5)"/>
      <w:lvlJc w:val="left"/>
      <w:pPr>
        <w:ind w:left="1743" w:hanging="420"/>
      </w:pPr>
    </w:lvl>
    <w:lvl w:ilvl="5" w:tplc="0409001B" w:tentative="1">
      <w:start w:val="1"/>
      <w:numFmt w:val="lowerRoman"/>
      <w:lvlText w:val="%6."/>
      <w:lvlJc w:val="right"/>
      <w:pPr>
        <w:ind w:left="2163" w:hanging="420"/>
      </w:pPr>
    </w:lvl>
    <w:lvl w:ilvl="6" w:tplc="0409000F" w:tentative="1">
      <w:start w:val="1"/>
      <w:numFmt w:val="decimal"/>
      <w:lvlText w:val="%7."/>
      <w:lvlJc w:val="left"/>
      <w:pPr>
        <w:ind w:left="2583" w:hanging="420"/>
      </w:pPr>
    </w:lvl>
    <w:lvl w:ilvl="7" w:tplc="04090019" w:tentative="1">
      <w:start w:val="1"/>
      <w:numFmt w:val="lowerLetter"/>
      <w:lvlText w:val="%8)"/>
      <w:lvlJc w:val="left"/>
      <w:pPr>
        <w:ind w:left="3003" w:hanging="420"/>
      </w:pPr>
    </w:lvl>
    <w:lvl w:ilvl="8" w:tplc="0409001B" w:tentative="1">
      <w:start w:val="1"/>
      <w:numFmt w:val="lowerRoman"/>
      <w:lvlText w:val="%9."/>
      <w:lvlJc w:val="right"/>
      <w:pPr>
        <w:ind w:left="3423" w:hanging="420"/>
      </w:pPr>
    </w:lvl>
  </w:abstractNum>
  <w:abstractNum w:abstractNumId="15">
    <w:nsid w:val="691A6657"/>
    <w:multiLevelType w:val="hybridMultilevel"/>
    <w:tmpl w:val="6AA6F7E8"/>
    <w:lvl w:ilvl="0" w:tplc="0F129BAC">
      <w:start w:val="1"/>
      <w:numFmt w:val="decimal"/>
      <w:lvlText w:val="(%1)"/>
      <w:lvlJc w:val="left"/>
      <w:pPr>
        <w:tabs>
          <w:tab w:val="num" w:pos="374"/>
        </w:tabs>
        <w:ind w:left="374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9"/>
        </w:tabs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9"/>
        </w:tabs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9"/>
        </w:tabs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9"/>
        </w:tabs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9"/>
        </w:tabs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9"/>
        </w:tabs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9"/>
        </w:tabs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9"/>
        </w:tabs>
        <w:ind w:left="3779" w:hanging="420"/>
      </w:pPr>
    </w:lvl>
  </w:abstractNum>
  <w:abstractNum w:abstractNumId="16">
    <w:nsid w:val="6B85291C"/>
    <w:multiLevelType w:val="multilevel"/>
    <w:tmpl w:val="273A5028"/>
    <w:lvl w:ilvl="0">
      <w:start w:val="1"/>
      <w:numFmt w:val="decimal"/>
      <w:lvlText w:val="%1."/>
      <w:lvlJc w:val="left"/>
      <w:pPr>
        <w:tabs>
          <w:tab w:val="num" w:pos="0"/>
        </w:tabs>
        <w:ind w:left="0" w:hanging="357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7F8849EC"/>
    <w:multiLevelType w:val="hybridMultilevel"/>
    <w:tmpl w:val="19F0853C"/>
    <w:lvl w:ilvl="0" w:tplc="E3F6D9F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15"/>
  </w:num>
  <w:num w:numId="7">
    <w:abstractNumId w:val="17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13"/>
  </w:num>
  <w:num w:numId="14">
    <w:abstractNumId w:val="16"/>
  </w:num>
  <w:num w:numId="15">
    <w:abstractNumId w:val="7"/>
  </w:num>
  <w:num w:numId="16">
    <w:abstractNumId w:val="14"/>
  </w:num>
  <w:num w:numId="17">
    <w:abstractNumId w:val="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989"/>
    <w:rsid w:val="000138A8"/>
    <w:rsid w:val="00014BB8"/>
    <w:rsid w:val="0002370A"/>
    <w:rsid w:val="00027BE6"/>
    <w:rsid w:val="00036804"/>
    <w:rsid w:val="00040EF1"/>
    <w:rsid w:val="000421B0"/>
    <w:rsid w:val="00042DAE"/>
    <w:rsid w:val="0004386D"/>
    <w:rsid w:val="000511A3"/>
    <w:rsid w:val="00051A08"/>
    <w:rsid w:val="00057638"/>
    <w:rsid w:val="000622D4"/>
    <w:rsid w:val="000657F6"/>
    <w:rsid w:val="00066F7D"/>
    <w:rsid w:val="000705A1"/>
    <w:rsid w:val="0007610B"/>
    <w:rsid w:val="000775D2"/>
    <w:rsid w:val="00077AC4"/>
    <w:rsid w:val="00082D9D"/>
    <w:rsid w:val="00083F2D"/>
    <w:rsid w:val="0009181A"/>
    <w:rsid w:val="00094D2D"/>
    <w:rsid w:val="000953DE"/>
    <w:rsid w:val="000956F4"/>
    <w:rsid w:val="00095951"/>
    <w:rsid w:val="00095CBE"/>
    <w:rsid w:val="00096AA2"/>
    <w:rsid w:val="000A10F4"/>
    <w:rsid w:val="000A797B"/>
    <w:rsid w:val="000B14A5"/>
    <w:rsid w:val="000B5A69"/>
    <w:rsid w:val="000C33A1"/>
    <w:rsid w:val="000D6012"/>
    <w:rsid w:val="000E1D11"/>
    <w:rsid w:val="000E2A7B"/>
    <w:rsid w:val="000E31B4"/>
    <w:rsid w:val="000F2396"/>
    <w:rsid w:val="000F2426"/>
    <w:rsid w:val="000F6C8A"/>
    <w:rsid w:val="000F7B9A"/>
    <w:rsid w:val="0010106C"/>
    <w:rsid w:val="001176F7"/>
    <w:rsid w:val="00121CB5"/>
    <w:rsid w:val="00123057"/>
    <w:rsid w:val="001400AC"/>
    <w:rsid w:val="00143A11"/>
    <w:rsid w:val="001525A9"/>
    <w:rsid w:val="001532D7"/>
    <w:rsid w:val="00153D87"/>
    <w:rsid w:val="0016217B"/>
    <w:rsid w:val="00170A83"/>
    <w:rsid w:val="001717A5"/>
    <w:rsid w:val="00173B83"/>
    <w:rsid w:val="00174C7B"/>
    <w:rsid w:val="00177FA7"/>
    <w:rsid w:val="00183336"/>
    <w:rsid w:val="00194B65"/>
    <w:rsid w:val="001A0DBF"/>
    <w:rsid w:val="001A2239"/>
    <w:rsid w:val="001A2402"/>
    <w:rsid w:val="001A4768"/>
    <w:rsid w:val="001A620D"/>
    <w:rsid w:val="001B063C"/>
    <w:rsid w:val="001B1605"/>
    <w:rsid w:val="001C6D30"/>
    <w:rsid w:val="001D2A1F"/>
    <w:rsid w:val="001D6198"/>
    <w:rsid w:val="001D63FC"/>
    <w:rsid w:val="001E2361"/>
    <w:rsid w:val="001E71C0"/>
    <w:rsid w:val="001F1859"/>
    <w:rsid w:val="001F7ADF"/>
    <w:rsid w:val="00203480"/>
    <w:rsid w:val="002056AB"/>
    <w:rsid w:val="002079B7"/>
    <w:rsid w:val="00212035"/>
    <w:rsid w:val="0021675F"/>
    <w:rsid w:val="00222559"/>
    <w:rsid w:val="00222CFA"/>
    <w:rsid w:val="00223595"/>
    <w:rsid w:val="00232129"/>
    <w:rsid w:val="00233512"/>
    <w:rsid w:val="002349EC"/>
    <w:rsid w:val="00245463"/>
    <w:rsid w:val="0025164F"/>
    <w:rsid w:val="00251E72"/>
    <w:rsid w:val="00257FBF"/>
    <w:rsid w:val="002713FF"/>
    <w:rsid w:val="00271CCC"/>
    <w:rsid w:val="00273E1A"/>
    <w:rsid w:val="002778D0"/>
    <w:rsid w:val="00294F16"/>
    <w:rsid w:val="002A3608"/>
    <w:rsid w:val="002A3779"/>
    <w:rsid w:val="002A650C"/>
    <w:rsid w:val="002B017C"/>
    <w:rsid w:val="002B3256"/>
    <w:rsid w:val="002B4137"/>
    <w:rsid w:val="002B5E75"/>
    <w:rsid w:val="002C0478"/>
    <w:rsid w:val="002C463A"/>
    <w:rsid w:val="002C4951"/>
    <w:rsid w:val="002C6C63"/>
    <w:rsid w:val="002D0F96"/>
    <w:rsid w:val="002D15DC"/>
    <w:rsid w:val="002D4099"/>
    <w:rsid w:val="002D7D3C"/>
    <w:rsid w:val="002E33EC"/>
    <w:rsid w:val="002F28D2"/>
    <w:rsid w:val="002F4894"/>
    <w:rsid w:val="002F4C92"/>
    <w:rsid w:val="002F6D03"/>
    <w:rsid w:val="0030059B"/>
    <w:rsid w:val="00303B3F"/>
    <w:rsid w:val="00305BD5"/>
    <w:rsid w:val="0031237B"/>
    <w:rsid w:val="00314BBA"/>
    <w:rsid w:val="00315E45"/>
    <w:rsid w:val="00347968"/>
    <w:rsid w:val="00350AEA"/>
    <w:rsid w:val="00350C86"/>
    <w:rsid w:val="00366183"/>
    <w:rsid w:val="00367A10"/>
    <w:rsid w:val="003770A1"/>
    <w:rsid w:val="00377B2D"/>
    <w:rsid w:val="003831EA"/>
    <w:rsid w:val="00384DC9"/>
    <w:rsid w:val="0038691A"/>
    <w:rsid w:val="003871D2"/>
    <w:rsid w:val="00390766"/>
    <w:rsid w:val="00397CD7"/>
    <w:rsid w:val="003A08B9"/>
    <w:rsid w:val="003A11DA"/>
    <w:rsid w:val="003A50CD"/>
    <w:rsid w:val="003A7C08"/>
    <w:rsid w:val="003B28C8"/>
    <w:rsid w:val="003B459D"/>
    <w:rsid w:val="003B62F6"/>
    <w:rsid w:val="003C5150"/>
    <w:rsid w:val="003C7D3F"/>
    <w:rsid w:val="003D15D9"/>
    <w:rsid w:val="003D36B3"/>
    <w:rsid w:val="003D6634"/>
    <w:rsid w:val="003E62C3"/>
    <w:rsid w:val="003E6C18"/>
    <w:rsid w:val="003F3806"/>
    <w:rsid w:val="00400468"/>
    <w:rsid w:val="00403BCD"/>
    <w:rsid w:val="00405DFB"/>
    <w:rsid w:val="00410CA9"/>
    <w:rsid w:val="00412738"/>
    <w:rsid w:val="00412D16"/>
    <w:rsid w:val="004137F9"/>
    <w:rsid w:val="00423387"/>
    <w:rsid w:val="00423698"/>
    <w:rsid w:val="00423FD1"/>
    <w:rsid w:val="0043714D"/>
    <w:rsid w:val="00437ECB"/>
    <w:rsid w:val="0044604A"/>
    <w:rsid w:val="004467B4"/>
    <w:rsid w:val="00447711"/>
    <w:rsid w:val="00450112"/>
    <w:rsid w:val="0045254F"/>
    <w:rsid w:val="0045382B"/>
    <w:rsid w:val="00455801"/>
    <w:rsid w:val="00457AE4"/>
    <w:rsid w:val="00470EBE"/>
    <w:rsid w:val="00475022"/>
    <w:rsid w:val="00482233"/>
    <w:rsid w:val="00482815"/>
    <w:rsid w:val="004828F1"/>
    <w:rsid w:val="00483117"/>
    <w:rsid w:val="00484993"/>
    <w:rsid w:val="004852F8"/>
    <w:rsid w:val="004A1ABF"/>
    <w:rsid w:val="004A6D86"/>
    <w:rsid w:val="004B3603"/>
    <w:rsid w:val="004B7C38"/>
    <w:rsid w:val="004C32C6"/>
    <w:rsid w:val="004D2090"/>
    <w:rsid w:val="004D359D"/>
    <w:rsid w:val="004D6992"/>
    <w:rsid w:val="004F0869"/>
    <w:rsid w:val="004F3E25"/>
    <w:rsid w:val="004F641F"/>
    <w:rsid w:val="00500676"/>
    <w:rsid w:val="00503099"/>
    <w:rsid w:val="00511E22"/>
    <w:rsid w:val="005165E7"/>
    <w:rsid w:val="00516852"/>
    <w:rsid w:val="00517981"/>
    <w:rsid w:val="00520732"/>
    <w:rsid w:val="00525C6C"/>
    <w:rsid w:val="00531646"/>
    <w:rsid w:val="005331FC"/>
    <w:rsid w:val="00533F50"/>
    <w:rsid w:val="005442B3"/>
    <w:rsid w:val="005459DF"/>
    <w:rsid w:val="005463D1"/>
    <w:rsid w:val="005647FF"/>
    <w:rsid w:val="005654EC"/>
    <w:rsid w:val="005664C7"/>
    <w:rsid w:val="005677B3"/>
    <w:rsid w:val="00567A7E"/>
    <w:rsid w:val="00570922"/>
    <w:rsid w:val="00571121"/>
    <w:rsid w:val="0057181E"/>
    <w:rsid w:val="00571CA8"/>
    <w:rsid w:val="005742EF"/>
    <w:rsid w:val="005753AD"/>
    <w:rsid w:val="00580581"/>
    <w:rsid w:val="00580CB3"/>
    <w:rsid w:val="00584EEE"/>
    <w:rsid w:val="00586255"/>
    <w:rsid w:val="005864FD"/>
    <w:rsid w:val="00587386"/>
    <w:rsid w:val="0059229F"/>
    <w:rsid w:val="005960D7"/>
    <w:rsid w:val="005A2B22"/>
    <w:rsid w:val="005A5E45"/>
    <w:rsid w:val="005B5318"/>
    <w:rsid w:val="005B5782"/>
    <w:rsid w:val="005B5BAA"/>
    <w:rsid w:val="005B7F7A"/>
    <w:rsid w:val="005C1770"/>
    <w:rsid w:val="005C1EA9"/>
    <w:rsid w:val="005C6CBD"/>
    <w:rsid w:val="005D6153"/>
    <w:rsid w:val="005D6777"/>
    <w:rsid w:val="005E38AD"/>
    <w:rsid w:val="005E59A8"/>
    <w:rsid w:val="005E78D5"/>
    <w:rsid w:val="005F0021"/>
    <w:rsid w:val="005F02A2"/>
    <w:rsid w:val="005F0694"/>
    <w:rsid w:val="005F338A"/>
    <w:rsid w:val="005F4168"/>
    <w:rsid w:val="005F44C4"/>
    <w:rsid w:val="00605301"/>
    <w:rsid w:val="00617F88"/>
    <w:rsid w:val="006237A2"/>
    <w:rsid w:val="00626B32"/>
    <w:rsid w:val="00634F1D"/>
    <w:rsid w:val="0063644B"/>
    <w:rsid w:val="00644EB9"/>
    <w:rsid w:val="00647752"/>
    <w:rsid w:val="00660C78"/>
    <w:rsid w:val="00663031"/>
    <w:rsid w:val="00672989"/>
    <w:rsid w:val="00674757"/>
    <w:rsid w:val="00674AF6"/>
    <w:rsid w:val="00676443"/>
    <w:rsid w:val="006767C9"/>
    <w:rsid w:val="006818DB"/>
    <w:rsid w:val="006863A3"/>
    <w:rsid w:val="00693EB6"/>
    <w:rsid w:val="006A1699"/>
    <w:rsid w:val="006A2817"/>
    <w:rsid w:val="006A4EE5"/>
    <w:rsid w:val="006A7F03"/>
    <w:rsid w:val="006B28FE"/>
    <w:rsid w:val="006B334A"/>
    <w:rsid w:val="006C1270"/>
    <w:rsid w:val="006C2897"/>
    <w:rsid w:val="006C51C2"/>
    <w:rsid w:val="006D0A69"/>
    <w:rsid w:val="006D1176"/>
    <w:rsid w:val="006D6A4B"/>
    <w:rsid w:val="006D6D3D"/>
    <w:rsid w:val="006F227A"/>
    <w:rsid w:val="006F22BF"/>
    <w:rsid w:val="00700BD3"/>
    <w:rsid w:val="00705A59"/>
    <w:rsid w:val="00705FD6"/>
    <w:rsid w:val="00711D37"/>
    <w:rsid w:val="00712552"/>
    <w:rsid w:val="00715DB0"/>
    <w:rsid w:val="00730A1A"/>
    <w:rsid w:val="00731886"/>
    <w:rsid w:val="0073204E"/>
    <w:rsid w:val="00734F19"/>
    <w:rsid w:val="0073720B"/>
    <w:rsid w:val="0074661E"/>
    <w:rsid w:val="007478C2"/>
    <w:rsid w:val="00752307"/>
    <w:rsid w:val="007541E7"/>
    <w:rsid w:val="0075792C"/>
    <w:rsid w:val="0076516C"/>
    <w:rsid w:val="007676D7"/>
    <w:rsid w:val="00771312"/>
    <w:rsid w:val="0078102F"/>
    <w:rsid w:val="0078761B"/>
    <w:rsid w:val="00791224"/>
    <w:rsid w:val="0079218C"/>
    <w:rsid w:val="007970FA"/>
    <w:rsid w:val="007A12FD"/>
    <w:rsid w:val="007A2270"/>
    <w:rsid w:val="007A3AAE"/>
    <w:rsid w:val="007A4214"/>
    <w:rsid w:val="007A4DC2"/>
    <w:rsid w:val="007A7828"/>
    <w:rsid w:val="007B5535"/>
    <w:rsid w:val="007B5D48"/>
    <w:rsid w:val="007C028A"/>
    <w:rsid w:val="007D0889"/>
    <w:rsid w:val="007D24EB"/>
    <w:rsid w:val="007D5BF4"/>
    <w:rsid w:val="007D7426"/>
    <w:rsid w:val="007E4E13"/>
    <w:rsid w:val="007F1A9E"/>
    <w:rsid w:val="007F49D1"/>
    <w:rsid w:val="007F7A7F"/>
    <w:rsid w:val="008019B4"/>
    <w:rsid w:val="00802AD1"/>
    <w:rsid w:val="00810E8D"/>
    <w:rsid w:val="0081259A"/>
    <w:rsid w:val="00825744"/>
    <w:rsid w:val="0082638C"/>
    <w:rsid w:val="00833548"/>
    <w:rsid w:val="00833F25"/>
    <w:rsid w:val="008343E3"/>
    <w:rsid w:val="00834B46"/>
    <w:rsid w:val="00841AEC"/>
    <w:rsid w:val="00843EB7"/>
    <w:rsid w:val="00847FB4"/>
    <w:rsid w:val="00856159"/>
    <w:rsid w:val="00860D14"/>
    <w:rsid w:val="00863899"/>
    <w:rsid w:val="0086703A"/>
    <w:rsid w:val="00871CE2"/>
    <w:rsid w:val="00872911"/>
    <w:rsid w:val="00874A8F"/>
    <w:rsid w:val="008751A9"/>
    <w:rsid w:val="00884DE5"/>
    <w:rsid w:val="00892281"/>
    <w:rsid w:val="008923DA"/>
    <w:rsid w:val="008947F5"/>
    <w:rsid w:val="008A0C80"/>
    <w:rsid w:val="008A2AFE"/>
    <w:rsid w:val="008A3C74"/>
    <w:rsid w:val="008B2C3D"/>
    <w:rsid w:val="008B663F"/>
    <w:rsid w:val="008B6DE7"/>
    <w:rsid w:val="008C1BA6"/>
    <w:rsid w:val="008C3D15"/>
    <w:rsid w:val="008C7015"/>
    <w:rsid w:val="008D168A"/>
    <w:rsid w:val="008D1717"/>
    <w:rsid w:val="008D5F8E"/>
    <w:rsid w:val="008D7BF4"/>
    <w:rsid w:val="008E15B2"/>
    <w:rsid w:val="008E4925"/>
    <w:rsid w:val="008F248D"/>
    <w:rsid w:val="008F70E5"/>
    <w:rsid w:val="00900A9B"/>
    <w:rsid w:val="00905396"/>
    <w:rsid w:val="00913C8B"/>
    <w:rsid w:val="00921D6D"/>
    <w:rsid w:val="009228AB"/>
    <w:rsid w:val="009236E1"/>
    <w:rsid w:val="00925AB5"/>
    <w:rsid w:val="009311B1"/>
    <w:rsid w:val="009331DE"/>
    <w:rsid w:val="009336CC"/>
    <w:rsid w:val="00933EC2"/>
    <w:rsid w:val="00936C20"/>
    <w:rsid w:val="00940CE9"/>
    <w:rsid w:val="009414D5"/>
    <w:rsid w:val="00942968"/>
    <w:rsid w:val="009434F3"/>
    <w:rsid w:val="00944A5E"/>
    <w:rsid w:val="009457C2"/>
    <w:rsid w:val="009551E7"/>
    <w:rsid w:val="00963891"/>
    <w:rsid w:val="009644DB"/>
    <w:rsid w:val="0096523A"/>
    <w:rsid w:val="0096709A"/>
    <w:rsid w:val="00971D13"/>
    <w:rsid w:val="00977677"/>
    <w:rsid w:val="0098290A"/>
    <w:rsid w:val="009836B3"/>
    <w:rsid w:val="009853D3"/>
    <w:rsid w:val="00985FE9"/>
    <w:rsid w:val="00986064"/>
    <w:rsid w:val="009865BC"/>
    <w:rsid w:val="00990F67"/>
    <w:rsid w:val="009A38F5"/>
    <w:rsid w:val="009A7599"/>
    <w:rsid w:val="009B01FA"/>
    <w:rsid w:val="009B6DF2"/>
    <w:rsid w:val="009D05AA"/>
    <w:rsid w:val="009D0EDD"/>
    <w:rsid w:val="009D2EAA"/>
    <w:rsid w:val="009E1EB1"/>
    <w:rsid w:val="009E35A8"/>
    <w:rsid w:val="009F1ED1"/>
    <w:rsid w:val="009F7644"/>
    <w:rsid w:val="00A01B69"/>
    <w:rsid w:val="00A06174"/>
    <w:rsid w:val="00A063EB"/>
    <w:rsid w:val="00A152FE"/>
    <w:rsid w:val="00A20943"/>
    <w:rsid w:val="00A332F8"/>
    <w:rsid w:val="00A42986"/>
    <w:rsid w:val="00A452A2"/>
    <w:rsid w:val="00A516F7"/>
    <w:rsid w:val="00A533CE"/>
    <w:rsid w:val="00A55F5D"/>
    <w:rsid w:val="00A6049C"/>
    <w:rsid w:val="00A61B02"/>
    <w:rsid w:val="00A8045F"/>
    <w:rsid w:val="00A80B92"/>
    <w:rsid w:val="00A8216C"/>
    <w:rsid w:val="00A85F2A"/>
    <w:rsid w:val="00AA1C55"/>
    <w:rsid w:val="00AA42C6"/>
    <w:rsid w:val="00AA4D3B"/>
    <w:rsid w:val="00AA75BB"/>
    <w:rsid w:val="00AB01A7"/>
    <w:rsid w:val="00AB1CD7"/>
    <w:rsid w:val="00AB38CA"/>
    <w:rsid w:val="00AB6D97"/>
    <w:rsid w:val="00AC197D"/>
    <w:rsid w:val="00AC1CC6"/>
    <w:rsid w:val="00AC348F"/>
    <w:rsid w:val="00AC3594"/>
    <w:rsid w:val="00AC3BE4"/>
    <w:rsid w:val="00AC4542"/>
    <w:rsid w:val="00AC77FB"/>
    <w:rsid w:val="00AC7EF9"/>
    <w:rsid w:val="00AD0B8E"/>
    <w:rsid w:val="00AF019C"/>
    <w:rsid w:val="00AF2330"/>
    <w:rsid w:val="00AF45D0"/>
    <w:rsid w:val="00AF55FF"/>
    <w:rsid w:val="00AF61E3"/>
    <w:rsid w:val="00B0399B"/>
    <w:rsid w:val="00B1427B"/>
    <w:rsid w:val="00B2160C"/>
    <w:rsid w:val="00B220F6"/>
    <w:rsid w:val="00B24482"/>
    <w:rsid w:val="00B2791D"/>
    <w:rsid w:val="00B35213"/>
    <w:rsid w:val="00B35C44"/>
    <w:rsid w:val="00B362C8"/>
    <w:rsid w:val="00B36CFF"/>
    <w:rsid w:val="00B41A31"/>
    <w:rsid w:val="00B428FF"/>
    <w:rsid w:val="00B50AA0"/>
    <w:rsid w:val="00B55144"/>
    <w:rsid w:val="00B62170"/>
    <w:rsid w:val="00B63343"/>
    <w:rsid w:val="00B639B3"/>
    <w:rsid w:val="00B8080A"/>
    <w:rsid w:val="00B8710E"/>
    <w:rsid w:val="00B92FCD"/>
    <w:rsid w:val="00B94F12"/>
    <w:rsid w:val="00BB2DA2"/>
    <w:rsid w:val="00BB2F71"/>
    <w:rsid w:val="00BB7DEE"/>
    <w:rsid w:val="00BC1DFE"/>
    <w:rsid w:val="00BE0456"/>
    <w:rsid w:val="00BE1043"/>
    <w:rsid w:val="00BE32E6"/>
    <w:rsid w:val="00BE59D5"/>
    <w:rsid w:val="00BE5C34"/>
    <w:rsid w:val="00BF0623"/>
    <w:rsid w:val="00BF077F"/>
    <w:rsid w:val="00BF1AA0"/>
    <w:rsid w:val="00C02830"/>
    <w:rsid w:val="00C03346"/>
    <w:rsid w:val="00C05FD5"/>
    <w:rsid w:val="00C15B4B"/>
    <w:rsid w:val="00C2637A"/>
    <w:rsid w:val="00C338C1"/>
    <w:rsid w:val="00C346B0"/>
    <w:rsid w:val="00C3481A"/>
    <w:rsid w:val="00C35464"/>
    <w:rsid w:val="00C444F5"/>
    <w:rsid w:val="00C540BD"/>
    <w:rsid w:val="00C600F3"/>
    <w:rsid w:val="00C60800"/>
    <w:rsid w:val="00C61624"/>
    <w:rsid w:val="00C61F9B"/>
    <w:rsid w:val="00C64D20"/>
    <w:rsid w:val="00C65873"/>
    <w:rsid w:val="00C7716D"/>
    <w:rsid w:val="00C80921"/>
    <w:rsid w:val="00C83860"/>
    <w:rsid w:val="00C8495C"/>
    <w:rsid w:val="00C943B6"/>
    <w:rsid w:val="00C94662"/>
    <w:rsid w:val="00CA017A"/>
    <w:rsid w:val="00CA4035"/>
    <w:rsid w:val="00CA4870"/>
    <w:rsid w:val="00CA5C31"/>
    <w:rsid w:val="00CA68FA"/>
    <w:rsid w:val="00CB5248"/>
    <w:rsid w:val="00CC2374"/>
    <w:rsid w:val="00CC2760"/>
    <w:rsid w:val="00CC6D78"/>
    <w:rsid w:val="00CC73DC"/>
    <w:rsid w:val="00CD3CBC"/>
    <w:rsid w:val="00CD45DB"/>
    <w:rsid w:val="00CE244A"/>
    <w:rsid w:val="00CE4C9D"/>
    <w:rsid w:val="00CF52E0"/>
    <w:rsid w:val="00D00302"/>
    <w:rsid w:val="00D015E3"/>
    <w:rsid w:val="00D04505"/>
    <w:rsid w:val="00D145BB"/>
    <w:rsid w:val="00D14CA4"/>
    <w:rsid w:val="00D156FD"/>
    <w:rsid w:val="00D53391"/>
    <w:rsid w:val="00D660C4"/>
    <w:rsid w:val="00D70342"/>
    <w:rsid w:val="00D73C4B"/>
    <w:rsid w:val="00D74904"/>
    <w:rsid w:val="00D75217"/>
    <w:rsid w:val="00D761ED"/>
    <w:rsid w:val="00D76324"/>
    <w:rsid w:val="00D80165"/>
    <w:rsid w:val="00D809BC"/>
    <w:rsid w:val="00D83CEF"/>
    <w:rsid w:val="00D84862"/>
    <w:rsid w:val="00D910EF"/>
    <w:rsid w:val="00D91968"/>
    <w:rsid w:val="00D92D07"/>
    <w:rsid w:val="00D977E0"/>
    <w:rsid w:val="00DA0372"/>
    <w:rsid w:val="00DA6CED"/>
    <w:rsid w:val="00DB10A4"/>
    <w:rsid w:val="00DB13E6"/>
    <w:rsid w:val="00DB21C1"/>
    <w:rsid w:val="00DC2B28"/>
    <w:rsid w:val="00DC735C"/>
    <w:rsid w:val="00DD0B11"/>
    <w:rsid w:val="00DD4A7A"/>
    <w:rsid w:val="00DE29EA"/>
    <w:rsid w:val="00DE2A77"/>
    <w:rsid w:val="00DE3F0E"/>
    <w:rsid w:val="00DF1D2B"/>
    <w:rsid w:val="00DF7DE0"/>
    <w:rsid w:val="00E0551E"/>
    <w:rsid w:val="00E072BD"/>
    <w:rsid w:val="00E1131F"/>
    <w:rsid w:val="00E135FC"/>
    <w:rsid w:val="00E15098"/>
    <w:rsid w:val="00E164B7"/>
    <w:rsid w:val="00E200B7"/>
    <w:rsid w:val="00E209DF"/>
    <w:rsid w:val="00E21511"/>
    <w:rsid w:val="00E21A92"/>
    <w:rsid w:val="00E25618"/>
    <w:rsid w:val="00E27C8E"/>
    <w:rsid w:val="00E31210"/>
    <w:rsid w:val="00E31B28"/>
    <w:rsid w:val="00E3377D"/>
    <w:rsid w:val="00E4168F"/>
    <w:rsid w:val="00E42008"/>
    <w:rsid w:val="00E43CE8"/>
    <w:rsid w:val="00E4428C"/>
    <w:rsid w:val="00E4443F"/>
    <w:rsid w:val="00E47836"/>
    <w:rsid w:val="00E558C9"/>
    <w:rsid w:val="00E70B11"/>
    <w:rsid w:val="00E753EC"/>
    <w:rsid w:val="00E77D59"/>
    <w:rsid w:val="00E86B83"/>
    <w:rsid w:val="00E908FF"/>
    <w:rsid w:val="00E91398"/>
    <w:rsid w:val="00E93A04"/>
    <w:rsid w:val="00EA0D79"/>
    <w:rsid w:val="00EA30E5"/>
    <w:rsid w:val="00EA3959"/>
    <w:rsid w:val="00EA6453"/>
    <w:rsid w:val="00EA685C"/>
    <w:rsid w:val="00EB35EE"/>
    <w:rsid w:val="00EB3A21"/>
    <w:rsid w:val="00EC22F7"/>
    <w:rsid w:val="00EC2D34"/>
    <w:rsid w:val="00EC5A96"/>
    <w:rsid w:val="00ED1916"/>
    <w:rsid w:val="00ED329A"/>
    <w:rsid w:val="00ED4953"/>
    <w:rsid w:val="00ED5272"/>
    <w:rsid w:val="00ED5BA4"/>
    <w:rsid w:val="00ED60C6"/>
    <w:rsid w:val="00EE023F"/>
    <w:rsid w:val="00EF08EB"/>
    <w:rsid w:val="00EF7B82"/>
    <w:rsid w:val="00F000C9"/>
    <w:rsid w:val="00F03174"/>
    <w:rsid w:val="00F112AE"/>
    <w:rsid w:val="00F138AC"/>
    <w:rsid w:val="00F13E61"/>
    <w:rsid w:val="00F17BFC"/>
    <w:rsid w:val="00F23A03"/>
    <w:rsid w:val="00F376FB"/>
    <w:rsid w:val="00F37E10"/>
    <w:rsid w:val="00F42579"/>
    <w:rsid w:val="00F45045"/>
    <w:rsid w:val="00F45A9D"/>
    <w:rsid w:val="00F5200B"/>
    <w:rsid w:val="00F5234F"/>
    <w:rsid w:val="00F55BED"/>
    <w:rsid w:val="00F5729A"/>
    <w:rsid w:val="00F74B28"/>
    <w:rsid w:val="00F77F6C"/>
    <w:rsid w:val="00F827E6"/>
    <w:rsid w:val="00F831A1"/>
    <w:rsid w:val="00F83CAD"/>
    <w:rsid w:val="00F84BC0"/>
    <w:rsid w:val="00F87AF8"/>
    <w:rsid w:val="00F930FE"/>
    <w:rsid w:val="00FA04A6"/>
    <w:rsid w:val="00FA70A0"/>
    <w:rsid w:val="00FC2C57"/>
    <w:rsid w:val="00FD1CAF"/>
    <w:rsid w:val="00FD3106"/>
    <w:rsid w:val="00FD3392"/>
    <w:rsid w:val="00FD4915"/>
    <w:rsid w:val="00FD5B8D"/>
    <w:rsid w:val="00FD69B7"/>
    <w:rsid w:val="00FD6FDC"/>
    <w:rsid w:val="00FD7192"/>
    <w:rsid w:val="00FE1053"/>
    <w:rsid w:val="00FE61CC"/>
    <w:rsid w:val="00FF02B0"/>
    <w:rsid w:val="00FF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70A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770A1"/>
    <w:pPr>
      <w:keepNext/>
      <w:jc w:val="left"/>
      <w:outlineLvl w:val="0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Char"/>
    <w:semiHidden/>
    <w:unhideWhenUsed/>
    <w:qFormat/>
    <w:rsid w:val="001621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3770A1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4">
    <w:name w:val="footer"/>
    <w:basedOn w:val="a"/>
    <w:rsid w:val="0037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rsid w:val="003770A1"/>
    <w:rPr>
      <w:sz w:val="18"/>
      <w:szCs w:val="22"/>
    </w:rPr>
  </w:style>
  <w:style w:type="paragraph" w:customStyle="1" w:styleId="CM64">
    <w:name w:val="CM64"/>
    <w:basedOn w:val="Default"/>
    <w:next w:val="Default"/>
    <w:rsid w:val="003770A1"/>
    <w:pPr>
      <w:spacing w:after="305"/>
    </w:pPr>
    <w:rPr>
      <w:color w:val="auto"/>
    </w:rPr>
  </w:style>
  <w:style w:type="paragraph" w:customStyle="1" w:styleId="Default">
    <w:name w:val="Default"/>
    <w:rsid w:val="003770A1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character" w:styleId="a6">
    <w:name w:val="page number"/>
    <w:basedOn w:val="a0"/>
    <w:rsid w:val="003770A1"/>
  </w:style>
  <w:style w:type="paragraph" w:styleId="a7">
    <w:name w:val="annotation text"/>
    <w:basedOn w:val="a"/>
    <w:link w:val="Char"/>
    <w:semiHidden/>
    <w:rsid w:val="003770A1"/>
    <w:pPr>
      <w:widowControl/>
      <w:jc w:val="left"/>
    </w:pPr>
    <w:rPr>
      <w:kern w:val="0"/>
      <w:sz w:val="20"/>
      <w:szCs w:val="20"/>
      <w:lang w:eastAsia="en-US"/>
    </w:rPr>
  </w:style>
  <w:style w:type="character" w:styleId="a8">
    <w:name w:val="Hyperlink"/>
    <w:rsid w:val="003770A1"/>
    <w:rPr>
      <w:color w:val="0000FF"/>
      <w:u w:val="single"/>
    </w:rPr>
  </w:style>
  <w:style w:type="paragraph" w:styleId="a9">
    <w:name w:val="Body Text Indent"/>
    <w:basedOn w:val="a"/>
    <w:rsid w:val="003770A1"/>
    <w:pPr>
      <w:spacing w:after="120"/>
      <w:ind w:leftChars="200" w:left="420"/>
    </w:pPr>
  </w:style>
  <w:style w:type="paragraph" w:styleId="2">
    <w:name w:val="Body Text 2"/>
    <w:basedOn w:val="a"/>
    <w:rsid w:val="003770A1"/>
    <w:pPr>
      <w:tabs>
        <w:tab w:val="left" w:pos="-720"/>
        <w:tab w:val="left" w:pos="1584"/>
        <w:tab w:val="left" w:pos="2160"/>
        <w:tab w:val="left" w:pos="3312"/>
        <w:tab w:val="left" w:pos="3888"/>
        <w:tab w:val="left" w:pos="4464"/>
        <w:tab w:val="left" w:pos="5040"/>
        <w:tab w:val="left" w:pos="5616"/>
        <w:tab w:val="left" w:pos="6192"/>
        <w:tab w:val="left" w:pos="6768"/>
        <w:tab w:val="left" w:pos="7344"/>
        <w:tab w:val="left" w:pos="7920"/>
        <w:tab w:val="left" w:pos="8496"/>
        <w:tab w:val="left" w:pos="9072"/>
        <w:tab w:val="left" w:pos="9648"/>
      </w:tabs>
      <w:suppressAutoHyphens/>
      <w:spacing w:line="240" w:lineRule="atLeast"/>
      <w:ind w:rightChars="-413" w:right="-867"/>
    </w:pPr>
    <w:rPr>
      <w:rFonts w:ascii="Arial" w:hAnsi="Arial" w:cs="Arial"/>
      <w:szCs w:val="21"/>
      <w:lang w:val="en-GB"/>
    </w:rPr>
  </w:style>
  <w:style w:type="paragraph" w:styleId="aa">
    <w:name w:val="Balloon Text"/>
    <w:basedOn w:val="a"/>
    <w:semiHidden/>
    <w:rsid w:val="00ED329A"/>
    <w:rPr>
      <w:sz w:val="18"/>
      <w:szCs w:val="18"/>
    </w:rPr>
  </w:style>
  <w:style w:type="table" w:styleId="ab">
    <w:name w:val="Table Grid"/>
    <w:basedOn w:val="a1"/>
    <w:rsid w:val="00FD49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ZchnZchnCharChar1">
    <w:name w:val="Char Char 字元 字元 Zchn Zchn 字元 字元 Char Char1"/>
    <w:basedOn w:val="a"/>
    <w:autoRedefine/>
    <w:rsid w:val="00FD4915"/>
    <w:pPr>
      <w:widowControl/>
      <w:spacing w:after="160" w:line="240" w:lineRule="exact"/>
      <w:jc w:val="center"/>
    </w:pPr>
    <w:rPr>
      <w:rFonts w:ascii="Arial" w:eastAsia="PMingLiU" w:hAnsi="Arial" w:cs="Arial"/>
      <w:kern w:val="0"/>
      <w:sz w:val="24"/>
      <w:lang w:bidi="hi-IN"/>
    </w:rPr>
  </w:style>
  <w:style w:type="paragraph" w:customStyle="1" w:styleId="CharCharZchnZchnCharChar10">
    <w:name w:val="Char Char 字元 字元 Zchn Zchn 字元 字元 Char Char1"/>
    <w:basedOn w:val="a"/>
    <w:autoRedefine/>
    <w:rsid w:val="003871D2"/>
    <w:pPr>
      <w:widowControl/>
      <w:spacing w:after="160" w:line="240" w:lineRule="exact"/>
      <w:jc w:val="center"/>
    </w:pPr>
    <w:rPr>
      <w:rFonts w:ascii="Arial" w:eastAsia="PMingLiU" w:hAnsi="Arial" w:cs="Arial"/>
      <w:kern w:val="0"/>
      <w:sz w:val="24"/>
      <w:lang w:bidi="hi-IN"/>
    </w:rPr>
  </w:style>
  <w:style w:type="character" w:customStyle="1" w:styleId="3Char">
    <w:name w:val="标题 3 Char"/>
    <w:link w:val="3"/>
    <w:semiHidden/>
    <w:rsid w:val="0016217B"/>
    <w:rPr>
      <w:b/>
      <w:bCs/>
      <w:kern w:val="2"/>
      <w:sz w:val="32"/>
      <w:szCs w:val="32"/>
    </w:rPr>
  </w:style>
  <w:style w:type="character" w:styleId="ac">
    <w:name w:val="annotation reference"/>
    <w:rsid w:val="002F6D03"/>
    <w:rPr>
      <w:sz w:val="21"/>
      <w:szCs w:val="21"/>
    </w:rPr>
  </w:style>
  <w:style w:type="paragraph" w:styleId="ad">
    <w:name w:val="annotation subject"/>
    <w:basedOn w:val="a7"/>
    <w:next w:val="a7"/>
    <w:link w:val="Char0"/>
    <w:rsid w:val="002F6D03"/>
    <w:pPr>
      <w:widowControl w:val="0"/>
    </w:pPr>
    <w:rPr>
      <w:b/>
      <w:bCs/>
      <w:kern w:val="2"/>
      <w:sz w:val="21"/>
      <w:szCs w:val="24"/>
    </w:rPr>
  </w:style>
  <w:style w:type="character" w:customStyle="1" w:styleId="Char">
    <w:name w:val="批注文字 Char"/>
    <w:link w:val="a7"/>
    <w:semiHidden/>
    <w:rsid w:val="002F6D03"/>
    <w:rPr>
      <w:lang w:eastAsia="en-US"/>
    </w:rPr>
  </w:style>
  <w:style w:type="character" w:customStyle="1" w:styleId="Char0">
    <w:name w:val="批注主题 Char"/>
    <w:link w:val="ad"/>
    <w:rsid w:val="002F6D03"/>
    <w:rPr>
      <w:b/>
      <w:bCs/>
      <w:kern w:val="2"/>
      <w:sz w:val="21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8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ccert.com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ctech%200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27CC8-F188-4D44-8B14-BCF635F0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lctech 01.dot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APPLICANT：</vt:lpstr>
    </vt:vector>
  </TitlesOfParts>
  <Company>Microsoft</Company>
  <LinksUpToDate>false</LinksUpToDate>
  <CharactersWithSpaces>1281</CharactersWithSpaces>
  <SharedDoc>false</SharedDoc>
  <HLinks>
    <vt:vector size="6" baseType="variant">
      <vt:variant>
        <vt:i4>3670060</vt:i4>
      </vt:variant>
      <vt:variant>
        <vt:i4>0</vt:i4>
      </vt:variant>
      <vt:variant>
        <vt:i4>0</vt:i4>
      </vt:variant>
      <vt:variant>
        <vt:i4>5</vt:i4>
      </vt:variant>
      <vt:variant>
        <vt:lpwstr>http://www.lccert.com/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APPLICANT：</dc:title>
  <dc:creator>John</dc:creator>
  <cp:lastModifiedBy>1578</cp:lastModifiedBy>
  <cp:revision>4</cp:revision>
  <cp:lastPrinted>2008-04-09T02:04:00Z</cp:lastPrinted>
  <dcterms:created xsi:type="dcterms:W3CDTF">2017-06-07T08:39:00Z</dcterms:created>
  <dcterms:modified xsi:type="dcterms:W3CDTF">2017-06-07T09:09:00Z</dcterms:modified>
</cp:coreProperties>
</file>